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49" w:rsidRPr="00CB6F78" w:rsidRDefault="00866C49" w:rsidP="00866C49">
      <w:pPr>
        <w:pStyle w:val="Heading1"/>
      </w:pPr>
      <w:bookmarkStart w:id="0" w:name="_Toc458694243"/>
      <w:r w:rsidRPr="00CB6F78">
        <w:t xml:space="preserve">Appendix 1: Assessment </w:t>
      </w:r>
      <w:r>
        <w:t xml:space="preserve">information </w:t>
      </w:r>
      <w:r w:rsidRPr="00CB6F78">
        <w:t>for candidates</w:t>
      </w:r>
      <w:bookmarkEnd w:id="0"/>
    </w:p>
    <w:p w:rsidR="00866C49" w:rsidRPr="00547586" w:rsidRDefault="00866C49" w:rsidP="00866C49">
      <w:pPr>
        <w:rPr>
          <w:highlight w:val="lightGray"/>
        </w:rPr>
      </w:pPr>
      <w:bookmarkStart w:id="1" w:name="_Toc324942438"/>
      <w:r w:rsidRPr="0050680A">
        <w:t>This assessmen</w:t>
      </w:r>
      <w:r>
        <w:t xml:space="preserve">t applies to the following Unit, </w:t>
      </w:r>
      <w:r w:rsidRPr="0050680A">
        <w:t>Outcomes and Assessment Standards:</w:t>
      </w:r>
      <w:r w:rsidRPr="00547586">
        <w:rPr>
          <w:highlight w:val="lightGray"/>
        </w:rPr>
        <w:t xml:space="preserve"> </w:t>
      </w:r>
    </w:p>
    <w:p w:rsidR="00866C49" w:rsidRPr="00547586" w:rsidRDefault="00866C49" w:rsidP="00866C49">
      <w:pPr>
        <w:rPr>
          <w:rFonts w:cs="Arial"/>
          <w:highlight w:val="lightGray"/>
        </w:rPr>
      </w:pPr>
    </w:p>
    <w:p w:rsidR="00866C49" w:rsidRDefault="00866C49" w:rsidP="00866C49">
      <w:pPr>
        <w:pStyle w:val="Heading3"/>
      </w:pPr>
      <w:r>
        <w:t>Software Design and Development (Advanced Higher)</w:t>
      </w:r>
    </w:p>
    <w:p w:rsidR="00866C49" w:rsidRDefault="00866C49" w:rsidP="00866C49">
      <w:pPr>
        <w:rPr>
          <w:rFonts w:cs="Arial"/>
        </w:rPr>
      </w:pPr>
    </w:p>
    <w:p w:rsidR="00866C49" w:rsidRDefault="00866C49" w:rsidP="00866C49">
      <w:pPr>
        <w:pStyle w:val="Heading3"/>
      </w:pPr>
      <w:r w:rsidRPr="00BE732D">
        <w:t>Outcome 1</w:t>
      </w:r>
    </w:p>
    <w:p w:rsidR="00866C49" w:rsidRPr="00BE732D" w:rsidRDefault="00866C49" w:rsidP="00866C49">
      <w:pPr>
        <w:rPr>
          <w:b/>
        </w:rPr>
      </w:pPr>
    </w:p>
    <w:p w:rsidR="00866C49" w:rsidRDefault="00866C49" w:rsidP="00866C49">
      <w:pPr>
        <w:tabs>
          <w:tab w:val="left" w:pos="709"/>
        </w:tabs>
        <w:ind w:left="709" w:hanging="709"/>
        <w:rPr>
          <w:b/>
        </w:rPr>
      </w:pPr>
      <w:r>
        <w:rPr>
          <w:b/>
        </w:rPr>
        <w:t>1</w:t>
      </w:r>
      <w:r>
        <w:rPr>
          <w:b/>
        </w:rPr>
        <w:tab/>
        <w:t>Explain how well-structured, complex modular programs work, drawing on understanding of programming constructs, algorithms and data integration by:</w:t>
      </w:r>
    </w:p>
    <w:p w:rsidR="00866C49" w:rsidRPr="003F0659" w:rsidRDefault="00866C49" w:rsidP="00866C49">
      <w:pPr>
        <w:tabs>
          <w:tab w:val="left" w:pos="567"/>
        </w:tabs>
        <w:rPr>
          <w:b/>
        </w:rPr>
      </w:pPr>
    </w:p>
    <w:p w:rsidR="00866C49" w:rsidRDefault="00866C49" w:rsidP="00866C49">
      <w:pPr>
        <w:tabs>
          <w:tab w:val="left" w:pos="567"/>
        </w:tabs>
      </w:pPr>
      <w:r>
        <w:t>1.1</w:t>
      </w:r>
      <w:r>
        <w:tab/>
        <w:t>Describing the purpose of a range of structured data types</w:t>
      </w:r>
    </w:p>
    <w:p w:rsidR="00866C49" w:rsidRPr="00C41343" w:rsidRDefault="00866C49" w:rsidP="00866C49">
      <w:pPr>
        <w:tabs>
          <w:tab w:val="left" w:pos="567"/>
        </w:tabs>
      </w:pPr>
      <w:r>
        <w:t>1.2</w:t>
      </w:r>
      <w:r>
        <w:tab/>
        <w:t>Describing how a range of complex standard algorithms work</w:t>
      </w:r>
    </w:p>
    <w:p w:rsidR="00866C49" w:rsidRDefault="00866C49" w:rsidP="00866C49">
      <w:pPr>
        <w:tabs>
          <w:tab w:val="left" w:pos="567"/>
        </w:tabs>
        <w:ind w:left="567" w:hanging="567"/>
      </w:pPr>
      <w:r w:rsidRPr="00C41343">
        <w:t>1.</w:t>
      </w:r>
      <w:r>
        <w:t>3</w:t>
      </w:r>
      <w:r w:rsidRPr="00C41343">
        <w:tab/>
      </w:r>
      <w:r>
        <w:t>Describing the purpose of a range of programming constructs and how they work</w:t>
      </w:r>
    </w:p>
    <w:p w:rsidR="00866C49" w:rsidRPr="003F0659" w:rsidRDefault="00866C49" w:rsidP="00866C49">
      <w:pPr>
        <w:tabs>
          <w:tab w:val="left" w:pos="567"/>
        </w:tabs>
      </w:pPr>
    </w:p>
    <w:p w:rsidR="00866C49" w:rsidRDefault="00866C49" w:rsidP="00866C49">
      <w:pPr>
        <w:pStyle w:val="Heading3"/>
      </w:pPr>
      <w:r w:rsidRPr="00BE732D">
        <w:t>Outcome 2</w:t>
      </w:r>
    </w:p>
    <w:p w:rsidR="00866C49" w:rsidRPr="00BE732D" w:rsidRDefault="00866C49" w:rsidP="00866C49">
      <w:pPr>
        <w:rPr>
          <w:b/>
        </w:rPr>
      </w:pPr>
    </w:p>
    <w:p w:rsidR="00866C49" w:rsidRPr="003F0659" w:rsidRDefault="00866C49" w:rsidP="00866C49">
      <w:pPr>
        <w:tabs>
          <w:tab w:val="left" w:pos="567"/>
        </w:tabs>
        <w:ind w:left="567" w:hanging="567"/>
        <w:rPr>
          <w:b/>
        </w:rPr>
      </w:pPr>
      <w:r>
        <w:rPr>
          <w:b/>
        </w:rPr>
        <w:t>2</w:t>
      </w:r>
      <w:r>
        <w:rPr>
          <w:b/>
        </w:rPr>
        <w:tab/>
      </w:r>
      <w:r w:rsidRPr="00C41343">
        <w:rPr>
          <w:b/>
        </w:rPr>
        <w:t xml:space="preserve">Develop </w:t>
      </w:r>
      <w:r>
        <w:rPr>
          <w:b/>
        </w:rPr>
        <w:t xml:space="preserve">well-structured, </w:t>
      </w:r>
      <w:r w:rsidRPr="00C41343">
        <w:rPr>
          <w:b/>
        </w:rPr>
        <w:t xml:space="preserve">complex </w:t>
      </w:r>
      <w:r>
        <w:rPr>
          <w:b/>
        </w:rPr>
        <w:t xml:space="preserve">modular </w:t>
      </w:r>
      <w:r w:rsidRPr="00C41343">
        <w:rPr>
          <w:b/>
        </w:rPr>
        <w:t xml:space="preserve">programs </w:t>
      </w:r>
      <w:r>
        <w:rPr>
          <w:b/>
        </w:rPr>
        <w:t>by:</w:t>
      </w:r>
    </w:p>
    <w:p w:rsidR="00866C49" w:rsidRPr="003F0659" w:rsidRDefault="00866C49" w:rsidP="00866C49">
      <w:pPr>
        <w:tabs>
          <w:tab w:val="left" w:pos="567"/>
        </w:tabs>
      </w:pPr>
    </w:p>
    <w:p w:rsidR="00866C49" w:rsidRDefault="00866C49" w:rsidP="00866C49">
      <w:pPr>
        <w:tabs>
          <w:tab w:val="left" w:pos="567"/>
        </w:tabs>
        <w:ind w:left="567" w:hanging="567"/>
      </w:pPr>
      <w:r>
        <w:t>2</w:t>
      </w:r>
      <w:r w:rsidRPr="003F0659">
        <w:t>.</w:t>
      </w:r>
      <w:r>
        <w:t>1</w:t>
      </w:r>
      <w:r>
        <w:tab/>
        <w:t>Selecting and using combinations of programming constructs and standard algorithms</w:t>
      </w:r>
    </w:p>
    <w:p w:rsidR="00866C49" w:rsidRDefault="00866C49" w:rsidP="00866C49">
      <w:pPr>
        <w:tabs>
          <w:tab w:val="left" w:pos="567"/>
        </w:tabs>
      </w:pPr>
      <w:r>
        <w:t>2.2</w:t>
      </w:r>
      <w:r>
        <w:tab/>
        <w:t>Selecting and using appropriate structured data types</w:t>
      </w:r>
    </w:p>
    <w:p w:rsidR="00866C49" w:rsidRDefault="00866C49" w:rsidP="00866C49">
      <w:pPr>
        <w:tabs>
          <w:tab w:val="left" w:pos="567"/>
        </w:tabs>
      </w:pPr>
      <w:r>
        <w:t xml:space="preserve">2.3 </w:t>
      </w:r>
      <w:r>
        <w:tab/>
        <w:t>Interfacing programs with stored data</w:t>
      </w:r>
    </w:p>
    <w:p w:rsidR="00866C49" w:rsidRPr="00A6689B" w:rsidRDefault="00866C49" w:rsidP="00866C49"/>
    <w:p w:rsidR="00866C49" w:rsidRDefault="00866C49" w:rsidP="00866C49">
      <w:pPr>
        <w:pStyle w:val="Heading3"/>
      </w:pPr>
      <w:r w:rsidRPr="00BE732D">
        <w:t>Outcome 3</w:t>
      </w:r>
    </w:p>
    <w:p w:rsidR="00866C49" w:rsidRPr="00BE732D" w:rsidRDefault="00866C49" w:rsidP="00866C49">
      <w:pPr>
        <w:rPr>
          <w:b/>
        </w:rPr>
      </w:pPr>
    </w:p>
    <w:p w:rsidR="00866C49" w:rsidRDefault="00866C49" w:rsidP="00866C49">
      <w:pPr>
        <w:tabs>
          <w:tab w:val="left" w:pos="567"/>
        </w:tabs>
        <w:ind w:left="567" w:hanging="567"/>
        <w:rPr>
          <w:b/>
        </w:rPr>
      </w:pPr>
      <w:r>
        <w:rPr>
          <w:b/>
        </w:rPr>
        <w:t>3</w:t>
      </w:r>
      <w:r>
        <w:rPr>
          <w:b/>
        </w:rPr>
        <w:tab/>
        <w:t xml:space="preserve">Investigate some contemporary programming paradigms </w:t>
      </w:r>
      <w:r w:rsidRPr="00994F83">
        <w:rPr>
          <w:b/>
        </w:rPr>
        <w:t>by</w:t>
      </w:r>
      <w:r>
        <w:rPr>
          <w:b/>
        </w:rPr>
        <w:t>:</w:t>
      </w:r>
    </w:p>
    <w:p w:rsidR="00866C49" w:rsidRPr="008A2257" w:rsidRDefault="00866C49" w:rsidP="00866C49">
      <w:pPr>
        <w:tabs>
          <w:tab w:val="left" w:pos="567"/>
        </w:tabs>
      </w:pPr>
    </w:p>
    <w:p w:rsidR="00866C49" w:rsidRDefault="00866C49" w:rsidP="00866C49">
      <w:pPr>
        <w:tabs>
          <w:tab w:val="left" w:pos="567"/>
        </w:tabs>
      </w:pPr>
      <w:r w:rsidRPr="008A2257">
        <w:t>3.1</w:t>
      </w:r>
      <w:r w:rsidRPr="008A2257">
        <w:tab/>
      </w:r>
      <w:r>
        <w:t>Investigating simple object-oriented programs</w:t>
      </w:r>
    </w:p>
    <w:p w:rsidR="00866C49" w:rsidRDefault="00866C49" w:rsidP="00866C49"/>
    <w:p w:rsidR="00866C49" w:rsidRPr="00CB6F78" w:rsidRDefault="00866C49" w:rsidP="00866C49"/>
    <w:p w:rsidR="00866C49" w:rsidRPr="005F0A63" w:rsidRDefault="00866C49" w:rsidP="00866C49">
      <w:r w:rsidRPr="005F0A63">
        <w:t>To pass this assessment you will have to show that you have met these Outcomes and Assessment Standards.</w:t>
      </w:r>
    </w:p>
    <w:p w:rsidR="00866C49" w:rsidRPr="005F0A63" w:rsidRDefault="00866C49" w:rsidP="00866C49"/>
    <w:p w:rsidR="00866C49" w:rsidRDefault="00866C49" w:rsidP="00866C49">
      <w:r w:rsidRPr="005F0A63">
        <w:t>Your assessor will let you know how the assessment will be carried out and any required conditions for doing it.</w:t>
      </w:r>
    </w:p>
    <w:p w:rsidR="00866C49" w:rsidRPr="005F0A63" w:rsidRDefault="00866C49" w:rsidP="00866C49"/>
    <w:p w:rsidR="00866C49" w:rsidRPr="00A80413" w:rsidRDefault="00866C49" w:rsidP="00866C49"/>
    <w:p w:rsidR="00866C49" w:rsidRDefault="00866C49" w:rsidP="00866C49">
      <w:pPr>
        <w:pStyle w:val="Heading1"/>
        <w:rPr>
          <w:rFonts w:cs="Arial"/>
        </w:rPr>
        <w:sectPr w:rsidR="00866C49" w:rsidSect="00EA064C">
          <w:footerReference w:type="default" r:id="rId8"/>
          <w:pgSz w:w="11907" w:h="16840"/>
          <w:pgMar w:top="1418" w:right="1985" w:bottom="1418" w:left="1985" w:header="720" w:footer="720" w:gutter="0"/>
          <w:cols w:space="720"/>
        </w:sectPr>
      </w:pPr>
    </w:p>
    <w:bookmarkEnd w:id="1"/>
    <w:p w:rsidR="00866C49" w:rsidRDefault="00866C49" w:rsidP="00866C49">
      <w:pPr>
        <w:pStyle w:val="Heading2"/>
        <w:rPr>
          <w:sz w:val="28"/>
          <w:szCs w:val="28"/>
        </w:rPr>
      </w:pPr>
      <w:r w:rsidRPr="00091B7F">
        <w:rPr>
          <w:szCs w:val="36"/>
        </w:rPr>
        <w:lastRenderedPageBreak/>
        <w:t xml:space="preserve">Software Design and Development </w:t>
      </w:r>
      <w:r>
        <w:rPr>
          <w:szCs w:val="36"/>
        </w:rPr>
        <w:br/>
        <w:t>(Advanced Higher)</w:t>
      </w:r>
    </w:p>
    <w:p w:rsidR="00866C49" w:rsidRPr="00A6689B" w:rsidRDefault="00866C49" w:rsidP="00866C49"/>
    <w:p w:rsidR="00866C49" w:rsidRPr="00A6689B" w:rsidRDefault="00866C49" w:rsidP="00866C49">
      <w:r w:rsidRPr="00A6689B">
        <w:t>To pass th</w:t>
      </w:r>
      <w:r>
        <w:t xml:space="preserve">ese </w:t>
      </w:r>
      <w:r w:rsidRPr="00A6689B">
        <w:t>assessment</w:t>
      </w:r>
      <w:r>
        <w:t>s</w:t>
      </w:r>
      <w:r w:rsidRPr="00A6689B">
        <w:t xml:space="preserve">, you will have to complete all the </w:t>
      </w:r>
      <w:r>
        <w:t xml:space="preserve">parts of each task, </w:t>
      </w:r>
      <w:r w:rsidRPr="00A6689B">
        <w:t>hand</w:t>
      </w:r>
      <w:r>
        <w:t>ing</w:t>
      </w:r>
      <w:r w:rsidRPr="00A6689B">
        <w:t xml:space="preserve"> in all the </w:t>
      </w:r>
      <w:r>
        <w:t>hard-copy</w:t>
      </w:r>
      <w:r w:rsidRPr="00A6689B">
        <w:t xml:space="preserve"> evidence of </w:t>
      </w:r>
      <w:r>
        <w:t xml:space="preserve">work you have completed. </w:t>
      </w:r>
      <w:r w:rsidRPr="00A6689B">
        <w:t>Your evidence should be appropriately labelled with your name, date(s) of completion.</w:t>
      </w:r>
    </w:p>
    <w:p w:rsidR="00866C49" w:rsidRPr="00A6689B" w:rsidRDefault="00866C49" w:rsidP="00866C49"/>
    <w:p w:rsidR="00866C49" w:rsidRDefault="00866C49" w:rsidP="00866C49">
      <w:pPr>
        <w:rPr>
          <w:b/>
        </w:rPr>
      </w:pPr>
      <w:r w:rsidRPr="00D36E67">
        <w:rPr>
          <w:b/>
        </w:rPr>
        <w:t>Task 1</w:t>
      </w:r>
    </w:p>
    <w:p w:rsidR="00866C49" w:rsidRDefault="00866C49" w:rsidP="00866C49">
      <w:pPr>
        <w:rPr>
          <w:b/>
        </w:rPr>
      </w:pPr>
    </w:p>
    <w:p w:rsidR="00866C49" w:rsidRPr="00D36E67" w:rsidRDefault="00866C49" w:rsidP="00866C49">
      <w:pPr>
        <w:rPr>
          <w:b/>
        </w:rPr>
      </w:pPr>
      <w:r w:rsidRPr="00D36E67">
        <w:rPr>
          <w:b/>
        </w:rPr>
        <w:t>Assessment Standard 1.1</w:t>
      </w:r>
    </w:p>
    <w:p w:rsidR="00866C49" w:rsidRDefault="00866C49" w:rsidP="00866C49">
      <w:pPr>
        <w:pStyle w:val="NormalWeb"/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EB120E">
        <w:rPr>
          <w:rFonts w:ascii="Arial" w:hAnsi="Arial" w:cs="Arial"/>
          <w:b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 xml:space="preserve"> </w:t>
      </w:r>
      <w:r w:rsidRPr="00EB120E">
        <w:rPr>
          <w:rFonts w:ascii="Arial" w:hAnsi="Arial" w:cs="Arial"/>
          <w:sz w:val="22"/>
          <w:szCs w:val="22"/>
        </w:rPr>
        <w:t xml:space="preserve">Describe </w:t>
      </w:r>
      <w:r>
        <w:rPr>
          <w:rFonts w:ascii="Arial" w:hAnsi="Arial" w:cs="Arial"/>
          <w:sz w:val="22"/>
          <w:szCs w:val="22"/>
        </w:rPr>
        <w:t xml:space="preserve">how the data is structured in a 2-D array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3"/>
      </w:tblGrid>
      <w:tr w:rsidR="00866C49" w:rsidTr="00EA064C">
        <w:tc>
          <w:tcPr>
            <w:tcW w:w="8153" w:type="dxa"/>
            <w:shd w:val="clear" w:color="auto" w:fill="auto"/>
          </w:tcPr>
          <w:p w:rsidR="00866C49" w:rsidRPr="00EA064C" w:rsidRDefault="00EA064C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sz w:val="22"/>
                <w:szCs w:val="22"/>
              </w:rPr>
            </w:pPr>
            <w:r w:rsidRPr="00EA064C">
              <w:rPr>
                <w:rFonts w:ascii="Arial" w:hAnsi="Arial" w:cs="Arial"/>
                <w:sz w:val="22"/>
                <w:szCs w:val="22"/>
              </w:rPr>
              <w:t>Data is stored in an array of arrays</w:t>
            </w: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66C49" w:rsidRDefault="00866C49" w:rsidP="00866C49"/>
    <w:p w:rsidR="00866C49" w:rsidRDefault="00866C49" w:rsidP="00866C49"/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3"/>
      </w:tblGrid>
      <w:tr w:rsidR="00866C49" w:rsidTr="00EA064C">
        <w:tc>
          <w:tcPr>
            <w:tcW w:w="8153" w:type="dxa"/>
            <w:shd w:val="clear" w:color="auto" w:fill="auto"/>
          </w:tcPr>
          <w:p w:rsidR="00866C49" w:rsidRDefault="00866C49" w:rsidP="00EA064C">
            <w:pPr>
              <w:pStyle w:val="NormalWeb"/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  <w:proofErr w:type="gramEnd"/>
            <w:r w:rsidRPr="00EB120E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120E">
              <w:rPr>
                <w:rFonts w:ascii="Arial" w:hAnsi="Arial" w:cs="Arial"/>
                <w:sz w:val="22"/>
                <w:szCs w:val="22"/>
              </w:rPr>
              <w:t xml:space="preserve">Describe </w:t>
            </w:r>
            <w:r>
              <w:rPr>
                <w:rFonts w:ascii="Arial" w:hAnsi="Arial" w:cs="Arial"/>
                <w:sz w:val="22"/>
                <w:szCs w:val="22"/>
              </w:rPr>
              <w:t>when it would be appropriate to use a 2-D array.</w:t>
            </w:r>
          </w:p>
          <w:p w:rsidR="00866C49" w:rsidRPr="00EA064C" w:rsidRDefault="00EA064C" w:rsidP="00EA064C">
            <w:pPr>
              <w:pStyle w:val="NormalWeb"/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EA064C">
              <w:rPr>
                <w:rFonts w:ascii="Arial" w:hAnsi="Arial" w:cs="Arial"/>
                <w:sz w:val="22"/>
                <w:szCs w:val="22"/>
              </w:rPr>
              <w:t>When making a graphic appear on specific co-ordinates</w:t>
            </w: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66C49" w:rsidTr="00EA064C">
        <w:tc>
          <w:tcPr>
            <w:tcW w:w="8153" w:type="dxa"/>
            <w:shd w:val="clear" w:color="auto" w:fill="auto"/>
          </w:tcPr>
          <w:p w:rsidR="00866C49" w:rsidRPr="00547586" w:rsidRDefault="00866C49" w:rsidP="00EA064C">
            <w:pPr>
              <w:pStyle w:val="NormalWeb"/>
              <w:spacing w:before="100" w:beforeAutospacing="1" w:after="100" w:afterAutospacing="1"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66C49" w:rsidRDefault="00866C49" w:rsidP="00866C49">
      <w:pPr>
        <w:pStyle w:val="NormalWeb"/>
        <w:shd w:val="clear" w:color="auto" w:fill="FFFFFF"/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</w:p>
    <w:p w:rsidR="00866C49" w:rsidRDefault="00866C49" w:rsidP="00866C49">
      <w:pPr>
        <w:rPr>
          <w:b/>
        </w:rPr>
      </w:pPr>
      <w:r>
        <w:br w:type="page"/>
      </w:r>
      <w:r w:rsidRPr="00BE732D">
        <w:rPr>
          <w:b/>
        </w:rPr>
        <w:lastRenderedPageBreak/>
        <w:t>Task 2 — Grand Prix race program</w:t>
      </w:r>
      <w:r>
        <w:rPr>
          <w:b/>
        </w:rPr>
        <w:t xml:space="preserve"> </w:t>
      </w:r>
    </w:p>
    <w:p w:rsidR="00866C49" w:rsidRDefault="00866C49" w:rsidP="00866C49">
      <w:pPr>
        <w:rPr>
          <w:b/>
        </w:rPr>
      </w:pPr>
    </w:p>
    <w:p w:rsidR="00866C49" w:rsidRPr="00D36E67" w:rsidRDefault="00866C49" w:rsidP="00866C49">
      <w:pPr>
        <w:rPr>
          <w:b/>
        </w:rPr>
      </w:pPr>
      <w:r w:rsidRPr="00D36E67">
        <w:rPr>
          <w:b/>
        </w:rPr>
        <w:t>Assessment Standard</w:t>
      </w:r>
      <w:r>
        <w:rPr>
          <w:b/>
        </w:rPr>
        <w:t>s</w:t>
      </w:r>
      <w:r w:rsidRPr="00D36E67">
        <w:rPr>
          <w:b/>
        </w:rPr>
        <w:t xml:space="preserve"> 1.</w:t>
      </w:r>
      <w:r>
        <w:rPr>
          <w:b/>
        </w:rPr>
        <w:t>2, 2.1, 2.2 and</w:t>
      </w:r>
      <w:r w:rsidRPr="00D36E67">
        <w:rPr>
          <w:b/>
        </w:rPr>
        <w:t xml:space="preserve"> 2.3</w:t>
      </w:r>
    </w:p>
    <w:p w:rsidR="00866C49" w:rsidRPr="00D36E67" w:rsidRDefault="00866C49" w:rsidP="00866C49">
      <w:pPr>
        <w:rPr>
          <w:lang w:eastAsia="en-US"/>
        </w:rPr>
      </w:pPr>
    </w:p>
    <w:p w:rsidR="00866C49" w:rsidRPr="00547586" w:rsidRDefault="00866C49" w:rsidP="00866C49">
      <w:pPr>
        <w:rPr>
          <w:rFonts w:cs="Arial"/>
          <w:color w:val="000000"/>
        </w:rPr>
      </w:pPr>
      <w:r w:rsidRPr="00547586">
        <w:rPr>
          <w:rFonts w:cs="Arial"/>
          <w:color w:val="000000"/>
        </w:rPr>
        <w:t>Your task is to implement and test a program to enable a user to:</w:t>
      </w:r>
      <w:r w:rsidRPr="00547586">
        <w:rPr>
          <w:rFonts w:cs="Arial"/>
          <w:color w:val="000000"/>
        </w:rPr>
        <w:br/>
      </w:r>
    </w:p>
    <w:p w:rsidR="00866C49" w:rsidRPr="00000E6B" w:rsidRDefault="00866C49" w:rsidP="00866C49">
      <w:pPr>
        <w:pStyle w:val="Bullet"/>
        <w:rPr>
          <w:rFonts w:cs="Arial"/>
        </w:rPr>
      </w:pPr>
      <w:r>
        <w:rPr>
          <w:rFonts w:cs="Arial"/>
        </w:rPr>
        <w:t>extract</w:t>
      </w:r>
      <w:r w:rsidRPr="00000E6B">
        <w:rPr>
          <w:rFonts w:cs="Arial"/>
        </w:rPr>
        <w:t xml:space="preserve"> and store data </w:t>
      </w:r>
      <w:r>
        <w:rPr>
          <w:rFonts w:cs="Arial"/>
        </w:rPr>
        <w:t xml:space="preserve">to a file </w:t>
      </w:r>
    </w:p>
    <w:p w:rsidR="00866C49" w:rsidRDefault="00866C49" w:rsidP="00866C49">
      <w:pPr>
        <w:pStyle w:val="Bullet"/>
        <w:rPr>
          <w:rFonts w:cs="Arial"/>
        </w:rPr>
      </w:pPr>
      <w:r w:rsidRPr="00000E6B">
        <w:rPr>
          <w:rFonts w:cs="Arial"/>
        </w:rPr>
        <w:t xml:space="preserve">sort the </w:t>
      </w:r>
      <w:r>
        <w:rPr>
          <w:rFonts w:cs="Arial"/>
        </w:rPr>
        <w:t>data</w:t>
      </w:r>
      <w:r w:rsidRPr="00000E6B">
        <w:rPr>
          <w:rFonts w:cs="Arial"/>
        </w:rPr>
        <w:t xml:space="preserve"> </w:t>
      </w:r>
    </w:p>
    <w:p w:rsidR="00866C49" w:rsidRPr="00000E6B" w:rsidRDefault="00866C49" w:rsidP="00866C49">
      <w:pPr>
        <w:pStyle w:val="Bullet"/>
        <w:rPr>
          <w:rFonts w:cs="Arial"/>
        </w:rPr>
      </w:pPr>
      <w:r>
        <w:rPr>
          <w:rFonts w:cs="Arial"/>
        </w:rPr>
        <w:t>assign points depending on the race time of the driver</w:t>
      </w:r>
    </w:p>
    <w:p w:rsidR="00866C49" w:rsidRPr="00000E6B" w:rsidRDefault="00866C49" w:rsidP="00866C49">
      <w:pPr>
        <w:pStyle w:val="Bullet"/>
        <w:rPr>
          <w:rFonts w:cs="Arial"/>
        </w:rPr>
      </w:pPr>
      <w:r>
        <w:rPr>
          <w:rFonts w:cs="Arial"/>
        </w:rPr>
        <w:t>display the data</w:t>
      </w:r>
    </w:p>
    <w:p w:rsidR="00866C49" w:rsidRPr="00000E6B" w:rsidRDefault="00866C49" w:rsidP="00866C49">
      <w:pPr>
        <w:pStyle w:val="Bullet"/>
        <w:numPr>
          <w:ilvl w:val="0"/>
          <w:numId w:val="0"/>
        </w:numPr>
        <w:rPr>
          <w:rFonts w:cs="Arial"/>
        </w:rPr>
      </w:pPr>
    </w:p>
    <w:p w:rsidR="00866C49" w:rsidRPr="00547586" w:rsidRDefault="00866C49" w:rsidP="00866C49">
      <w:pPr>
        <w:rPr>
          <w:rFonts w:cs="Arial"/>
          <w:color w:val="000000"/>
        </w:rPr>
      </w:pPr>
      <w:r w:rsidRPr="00547586">
        <w:rPr>
          <w:rFonts w:cs="Arial"/>
          <w:color w:val="000000"/>
        </w:rPr>
        <w:t xml:space="preserve">At this level, you must show that you can use, subprograms, parameter passing, </w:t>
      </w:r>
      <w:r>
        <w:rPr>
          <w:rFonts w:cs="Arial"/>
          <w:color w:val="000000"/>
        </w:rPr>
        <w:t>structured data types,</w:t>
      </w:r>
      <w:r w:rsidRPr="0054758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interface programs with stored data</w:t>
      </w:r>
      <w:r w:rsidRPr="00547586">
        <w:rPr>
          <w:rFonts w:cs="Arial"/>
          <w:color w:val="000000"/>
        </w:rPr>
        <w:t xml:space="preserve"> and implement a sort algorithm.</w:t>
      </w:r>
    </w:p>
    <w:p w:rsidR="00866C49" w:rsidRPr="00547586" w:rsidRDefault="00866C49" w:rsidP="00866C49">
      <w:pPr>
        <w:rPr>
          <w:rFonts w:cs="Arial"/>
          <w:color w:val="000000"/>
        </w:rPr>
      </w:pPr>
    </w:p>
    <w:p w:rsidR="00866C49" w:rsidRPr="000E353E" w:rsidRDefault="00866C49" w:rsidP="00866C49">
      <w:pPr>
        <w:ind w:left="993" w:hanging="993"/>
        <w:rPr>
          <w:rFonts w:cs="Arial"/>
          <w:color w:val="000000"/>
        </w:rPr>
      </w:pPr>
      <w:r w:rsidRPr="00D36E67">
        <w:rPr>
          <w:rFonts w:cs="Arial"/>
          <w:color w:val="000000"/>
        </w:rPr>
        <w:t>The data is stored in a file called “Racing”</w:t>
      </w:r>
      <w:r>
        <w:rPr>
          <w:rFonts w:cs="Arial"/>
          <w:color w:val="000000"/>
        </w:rPr>
        <w:t xml:space="preserve"> which your assessor will give you.</w:t>
      </w:r>
    </w:p>
    <w:p w:rsidR="00866C49" w:rsidRDefault="00866C49" w:rsidP="00866C49">
      <w:pPr>
        <w:pStyle w:val="Body"/>
      </w:pPr>
    </w:p>
    <w:tbl>
      <w:tblPr>
        <w:tblW w:w="3979" w:type="pct"/>
        <w:tblInd w:w="850" w:type="dxa"/>
        <w:tblLook w:val="04A0" w:firstRow="1" w:lastRow="0" w:firstColumn="1" w:lastColumn="0" w:noHBand="0" w:noVBand="1"/>
      </w:tblPr>
      <w:tblGrid>
        <w:gridCol w:w="2373"/>
        <w:gridCol w:w="1609"/>
        <w:gridCol w:w="1767"/>
        <w:gridCol w:w="1606"/>
      </w:tblGrid>
      <w:tr w:rsidR="00866C49" w:rsidRPr="00F94257" w:rsidTr="00EA064C">
        <w:trPr>
          <w:trHeight w:val="413"/>
        </w:trPr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Driver</w:t>
            </w:r>
          </w:p>
        </w:tc>
        <w:tc>
          <w:tcPr>
            <w:tcW w:w="1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 Ti</w:t>
            </w:r>
            <w:r w:rsidRPr="00F9425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Points</w:t>
            </w:r>
          </w:p>
        </w:tc>
      </w:tr>
      <w:tr w:rsidR="00866C49" w:rsidRPr="00F94257" w:rsidTr="00EA064C">
        <w:trPr>
          <w:trHeight w:val="513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Sebastian Williams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Red Drink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866C49" w:rsidRPr="00F94257" w:rsidTr="00EA064C">
        <w:trPr>
          <w:trHeight w:val="42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Tom Hamilton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Mercidas</w:t>
            </w:r>
            <w:proofErr w:type="spellEnd"/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866C49" w:rsidRPr="00F94257" w:rsidTr="00EA064C">
        <w:trPr>
          <w:trHeight w:val="413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Danny Ricardo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Red Drink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866C49" w:rsidRPr="00F94257" w:rsidTr="00EA064C">
        <w:trPr>
          <w:trHeight w:val="40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Walter </w:t>
            </w:r>
            <w:proofErr w:type="spellStart"/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Borras</w:t>
            </w:r>
            <w:proofErr w:type="spellEnd"/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866C49" w:rsidRPr="00F94257" w:rsidTr="00EA064C">
        <w:trPr>
          <w:trHeight w:val="435"/>
        </w:trPr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Fernando </w:t>
            </w:r>
            <w:proofErr w:type="spellStart"/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Sonal</w:t>
            </w:r>
            <w:proofErr w:type="spellEnd"/>
          </w:p>
        </w:tc>
        <w:tc>
          <w:tcPr>
            <w:tcW w:w="1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Farrori</w:t>
            </w:r>
            <w:proofErr w:type="spellEnd"/>
          </w:p>
        </w:tc>
        <w:tc>
          <w:tcPr>
            <w:tcW w:w="1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866C49" w:rsidRPr="00F94257" w:rsidTr="00EA064C">
        <w:trPr>
          <w:trHeight w:val="435"/>
        </w:trPr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Jenson Smith</w:t>
            </w:r>
          </w:p>
        </w:tc>
        <w:tc>
          <w:tcPr>
            <w:tcW w:w="1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McMillan</w:t>
            </w:r>
          </w:p>
        </w:tc>
        <w:tc>
          <w:tcPr>
            <w:tcW w:w="1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866C49" w:rsidRDefault="00866C49" w:rsidP="00866C49"/>
    <w:p w:rsidR="00866C49" w:rsidRDefault="00866C49" w:rsidP="00866C49">
      <w:r>
        <w:t xml:space="preserve">The program should ask the race time for each driver, with the driver names retrieved from the “Racing” file, </w:t>
      </w:r>
      <w:proofErr w:type="spellStart"/>
      <w:r>
        <w:t>eg</w:t>
      </w:r>
      <w:proofErr w:type="spellEnd"/>
    </w:p>
    <w:p w:rsidR="00866C49" w:rsidRDefault="00866C49" w:rsidP="00866C49"/>
    <w:p w:rsidR="00866C49" w:rsidRDefault="00866C49" w:rsidP="00866C49">
      <w:pPr>
        <w:ind w:firstLine="360"/>
      </w:pPr>
      <w:r>
        <w:t>Race time for Sebastian Williams is…</w:t>
      </w:r>
    </w:p>
    <w:p w:rsidR="00866C49" w:rsidRDefault="00866C49" w:rsidP="00866C49">
      <w:pPr>
        <w:ind w:firstLine="360"/>
      </w:pPr>
    </w:p>
    <w:p w:rsidR="00866C49" w:rsidRDefault="00866C49" w:rsidP="00866C49">
      <w:r>
        <w:t>The race times that require inputting are:</w:t>
      </w:r>
    </w:p>
    <w:p w:rsidR="00866C49" w:rsidRDefault="00866C49" w:rsidP="00866C49">
      <w:pPr>
        <w:ind w:firstLine="360"/>
      </w:pPr>
    </w:p>
    <w:p w:rsidR="00866C49" w:rsidRDefault="00866C49" w:rsidP="00866C49">
      <w:pPr>
        <w:ind w:firstLine="360"/>
      </w:pPr>
    </w:p>
    <w:tbl>
      <w:tblPr>
        <w:tblW w:w="2865" w:type="pct"/>
        <w:tblInd w:w="850" w:type="dxa"/>
        <w:tblLook w:val="04A0" w:firstRow="1" w:lastRow="0" w:firstColumn="1" w:lastColumn="0" w:noHBand="0" w:noVBand="1"/>
      </w:tblPr>
      <w:tblGrid>
        <w:gridCol w:w="3036"/>
        <w:gridCol w:w="2260"/>
      </w:tblGrid>
      <w:tr w:rsidR="00866C49" w:rsidRPr="00F94257" w:rsidTr="00EA064C">
        <w:trPr>
          <w:trHeight w:val="513"/>
        </w:trPr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Sebastian Williams</w:t>
            </w:r>
          </w:p>
        </w:tc>
        <w:tc>
          <w:tcPr>
            <w:tcW w:w="2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141.567</w:t>
            </w:r>
          </w:p>
        </w:tc>
      </w:tr>
      <w:tr w:rsidR="00866C49" w:rsidRPr="00F94257" w:rsidTr="00EA064C">
        <w:trPr>
          <w:trHeight w:val="421"/>
        </w:trPr>
        <w:tc>
          <w:tcPr>
            <w:tcW w:w="2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Tom Hamilton</w:t>
            </w:r>
          </w:p>
        </w:tc>
        <w:tc>
          <w:tcPr>
            <w:tcW w:w="2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140.342</w:t>
            </w:r>
          </w:p>
        </w:tc>
      </w:tr>
      <w:tr w:rsidR="00866C49" w:rsidRPr="00F94257" w:rsidTr="00EA064C">
        <w:trPr>
          <w:trHeight w:val="413"/>
        </w:trPr>
        <w:tc>
          <w:tcPr>
            <w:tcW w:w="2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Danny Ricardo</w:t>
            </w:r>
          </w:p>
        </w:tc>
        <w:tc>
          <w:tcPr>
            <w:tcW w:w="2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141.721</w:t>
            </w:r>
          </w:p>
        </w:tc>
      </w:tr>
      <w:tr w:rsidR="00866C49" w:rsidRPr="00F94257" w:rsidTr="00EA064C">
        <w:trPr>
          <w:trHeight w:val="409"/>
        </w:trPr>
        <w:tc>
          <w:tcPr>
            <w:tcW w:w="2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Walter </w:t>
            </w:r>
            <w:proofErr w:type="spellStart"/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Borras</w:t>
            </w:r>
            <w:proofErr w:type="spellEnd"/>
          </w:p>
        </w:tc>
        <w:tc>
          <w:tcPr>
            <w:tcW w:w="2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140.982</w:t>
            </w:r>
          </w:p>
        </w:tc>
      </w:tr>
      <w:tr w:rsidR="00866C49" w:rsidRPr="00F94257" w:rsidTr="00EA064C">
        <w:trPr>
          <w:trHeight w:val="435"/>
        </w:trPr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Fernando </w:t>
            </w:r>
            <w:proofErr w:type="spellStart"/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Sonal</w:t>
            </w:r>
            <w:proofErr w:type="spellEnd"/>
          </w:p>
        </w:tc>
        <w:tc>
          <w:tcPr>
            <w:tcW w:w="2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141.442</w:t>
            </w:r>
          </w:p>
        </w:tc>
      </w:tr>
      <w:tr w:rsidR="00866C49" w:rsidRPr="00F94257" w:rsidTr="00EA064C">
        <w:trPr>
          <w:trHeight w:val="435"/>
        </w:trPr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94257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Jenson Smith</w:t>
            </w:r>
          </w:p>
        </w:tc>
        <w:tc>
          <w:tcPr>
            <w:tcW w:w="2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C49" w:rsidRPr="00F94257" w:rsidRDefault="00866C49" w:rsidP="00EA064C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141.210</w:t>
            </w:r>
          </w:p>
        </w:tc>
      </w:tr>
    </w:tbl>
    <w:p w:rsidR="00866C49" w:rsidRDefault="00866C49" w:rsidP="00866C49">
      <w:pPr>
        <w:ind w:firstLine="360"/>
      </w:pPr>
    </w:p>
    <w:p w:rsidR="00866C49" w:rsidRDefault="00866C49" w:rsidP="00866C49">
      <w:pPr>
        <w:ind w:firstLine="360"/>
      </w:pPr>
    </w:p>
    <w:p w:rsidR="00866C49" w:rsidRDefault="00866C49" w:rsidP="00866C49">
      <w:r>
        <w:t>When all race times have been entered, the program should sort the drivers by the shortest race times and then assign the following points to the appropriate drivers:</w:t>
      </w:r>
    </w:p>
    <w:p w:rsidR="00866C49" w:rsidRDefault="00866C49" w:rsidP="00866C49"/>
    <w:p w:rsidR="00866C49" w:rsidRPr="00D36E67" w:rsidRDefault="00866C49" w:rsidP="00866C49">
      <w:pPr>
        <w:pStyle w:val="Bullet"/>
      </w:pPr>
      <w:r w:rsidRPr="00D36E67">
        <w:t>25 points for 1st place</w:t>
      </w:r>
    </w:p>
    <w:p w:rsidR="00866C49" w:rsidRPr="00D36E67" w:rsidRDefault="00866C49" w:rsidP="00866C49">
      <w:pPr>
        <w:pStyle w:val="Bullet"/>
      </w:pPr>
      <w:r w:rsidRPr="00D36E67">
        <w:t>18 points for 2nd place</w:t>
      </w:r>
    </w:p>
    <w:p w:rsidR="00866C49" w:rsidRPr="00D36E67" w:rsidRDefault="00866C49" w:rsidP="00866C49">
      <w:pPr>
        <w:pStyle w:val="Bullet"/>
      </w:pPr>
      <w:r>
        <w:t>15 points for 3rd</w:t>
      </w:r>
      <w:r w:rsidRPr="00D36E67">
        <w:t xml:space="preserve"> place</w:t>
      </w:r>
    </w:p>
    <w:p w:rsidR="00866C49" w:rsidRDefault="00866C49" w:rsidP="00866C49"/>
    <w:p w:rsidR="00866C49" w:rsidRPr="00775A82" w:rsidRDefault="00866C49" w:rsidP="00866C49">
      <w:r>
        <w:t>The updated file should be stored as “</w:t>
      </w:r>
      <w:proofErr w:type="spellStart"/>
      <w:r>
        <w:t>RacingResults</w:t>
      </w:r>
      <w:proofErr w:type="spellEnd"/>
      <w:r>
        <w:t>”</w:t>
      </w:r>
    </w:p>
    <w:p w:rsidR="00866C49" w:rsidRPr="00775A82" w:rsidRDefault="00866C49" w:rsidP="00866C49">
      <w:pPr>
        <w:pStyle w:val="Bullet"/>
        <w:numPr>
          <w:ilvl w:val="0"/>
          <w:numId w:val="0"/>
        </w:numPr>
      </w:pPr>
    </w:p>
    <w:p w:rsidR="00866C49" w:rsidRPr="00775A82" w:rsidRDefault="00866C49" w:rsidP="00866C49">
      <w:pPr>
        <w:pStyle w:val="Bullet"/>
        <w:numPr>
          <w:ilvl w:val="0"/>
          <w:numId w:val="0"/>
        </w:numPr>
        <w:ind w:left="360" w:hanging="360"/>
      </w:pPr>
      <w:r>
        <w:t>I</w:t>
      </w:r>
      <w:r w:rsidRPr="00775A82">
        <w:t xml:space="preserve">nternal commentary </w:t>
      </w:r>
      <w:r>
        <w:t xml:space="preserve">should be used </w:t>
      </w:r>
      <w:r w:rsidRPr="00775A82">
        <w:t xml:space="preserve">to explain </w:t>
      </w:r>
      <w:r>
        <w:t>how the sort</w:t>
      </w:r>
      <w:r w:rsidRPr="00775A82">
        <w:t xml:space="preserve"> subprogram works</w:t>
      </w:r>
      <w:r>
        <w:t>.</w:t>
      </w:r>
    </w:p>
    <w:p w:rsidR="00866C49" w:rsidRDefault="00866C49" w:rsidP="00866C49">
      <w:pPr>
        <w:pStyle w:val="Body"/>
        <w:rPr>
          <w:lang w:val="en-GB"/>
        </w:rPr>
      </w:pPr>
    </w:p>
    <w:p w:rsidR="00866C49" w:rsidRDefault="00866C49" w:rsidP="00866C49">
      <w:pPr>
        <w:pStyle w:val="Body"/>
        <w:ind w:left="993" w:hanging="993"/>
        <w:rPr>
          <w:lang w:val="en-GB"/>
        </w:rPr>
      </w:pPr>
      <w:r w:rsidRPr="00D36E67">
        <w:rPr>
          <w:lang w:val="en-GB"/>
        </w:rPr>
        <w:t>Test your program to ensure it works</w:t>
      </w:r>
      <w:r>
        <w:rPr>
          <w:lang w:val="en-GB"/>
        </w:rPr>
        <w:t>.</w:t>
      </w:r>
    </w:p>
    <w:p w:rsidR="00866C49" w:rsidRDefault="00866C49" w:rsidP="00866C49">
      <w:pPr>
        <w:pStyle w:val="Body"/>
        <w:ind w:left="993" w:hanging="993"/>
        <w:rPr>
          <w:lang w:val="en-GB"/>
        </w:rPr>
      </w:pPr>
    </w:p>
    <w:p w:rsidR="00866C49" w:rsidRDefault="00866C49" w:rsidP="00866C49">
      <w:pPr>
        <w:pStyle w:val="Body"/>
        <w:ind w:left="993" w:hanging="993"/>
        <w:rPr>
          <w:lang w:val="en-GB"/>
        </w:rPr>
      </w:pPr>
      <w:r>
        <w:rPr>
          <w:lang w:val="en-GB"/>
        </w:rPr>
        <w:t>Give your assessor a printout of your program and evidence of the final output.</w:t>
      </w:r>
    </w:p>
    <w:p w:rsidR="00866C49" w:rsidRPr="00512AF1" w:rsidRDefault="00866C49" w:rsidP="00866C49">
      <w:pPr>
        <w:pStyle w:val="Body"/>
        <w:ind w:left="993" w:hanging="993"/>
        <w:rPr>
          <w:i/>
          <w:lang w:val="en-GB"/>
        </w:rPr>
      </w:pPr>
    </w:p>
    <w:p w:rsidR="00866C49" w:rsidRDefault="00866C49" w:rsidP="00866C49">
      <w:r>
        <w:br w:type="page"/>
      </w:r>
      <w:r w:rsidRPr="004D7BAA">
        <w:rPr>
          <w:b/>
        </w:rPr>
        <w:lastRenderedPageBreak/>
        <w:t>Task 3a</w:t>
      </w:r>
      <w:r>
        <w:rPr>
          <w:b/>
        </w:rPr>
        <w:t>)</w:t>
      </w:r>
      <w:r w:rsidRPr="004D7BAA">
        <w:rPr>
          <w:b/>
        </w:rPr>
        <w:t xml:space="preserve"> (Java)</w:t>
      </w:r>
      <w:r w:rsidRPr="004D7BAA">
        <w:t xml:space="preserve"> </w:t>
      </w:r>
    </w:p>
    <w:p w:rsidR="00866C49" w:rsidRDefault="00866C49" w:rsidP="00866C49"/>
    <w:p w:rsidR="00866C49" w:rsidRPr="004D7BAA" w:rsidRDefault="00866C49" w:rsidP="00866C49">
      <w:pPr>
        <w:rPr>
          <w:b/>
        </w:rPr>
      </w:pPr>
      <w:r w:rsidRPr="004D7BAA">
        <w:rPr>
          <w:b/>
        </w:rPr>
        <w:t>Assessment Standard 3.1</w:t>
      </w:r>
    </w:p>
    <w:p w:rsidR="00866C49" w:rsidRDefault="00866C49" w:rsidP="00866C49"/>
    <w:p w:rsidR="00866C49" w:rsidRDefault="00866C49" w:rsidP="00866C49">
      <w:r>
        <w:t xml:space="preserve">The following code defines the </w:t>
      </w:r>
      <w:r w:rsidRPr="00DB2C76">
        <w:rPr>
          <w:rFonts w:ascii="Courier New" w:hAnsi="Courier New" w:cs="Courier New"/>
          <w:b/>
        </w:rPr>
        <w:t>Balloon</w:t>
      </w:r>
      <w:r>
        <w:t xml:space="preserve"> class:</w:t>
      </w:r>
    </w:p>
    <w:p w:rsidR="00866C49" w:rsidRDefault="00866C49" w:rsidP="00866C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34"/>
      </w:tblGrid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 xml:space="preserve">public class </w:t>
            </w:r>
            <w:r w:rsidRPr="00547586">
              <w:rPr>
                <w:rFonts w:ascii="Courier New" w:eastAsia="Times New Roman" w:hAnsi="Courier New" w:cs="Courier New"/>
                <w:b/>
              </w:rPr>
              <w:t xml:space="preserve">Balloon </w:t>
            </w:r>
            <w:r w:rsidRPr="00547586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private double radius;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private String colour;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public Balloon(double r, String c) {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5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radius = r;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6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colour = c;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7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}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8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public double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getRadius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() {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9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return radius;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  <w:r>
              <w:rPr>
                <w:rFonts w:ascii="Calibri" w:eastAsia="Times New Roman" w:hAnsi="Calibri"/>
              </w:rPr>
              <w:t>0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}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public String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getColour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() {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return colour;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  <w:r>
              <w:rPr>
                <w:rFonts w:ascii="Calibri" w:eastAsia="Times New Roman" w:hAnsi="Calibri"/>
              </w:rPr>
              <w:t>3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}</w:t>
            </w:r>
          </w:p>
        </w:tc>
      </w:tr>
      <w:tr w:rsidR="00866C49" w:rsidTr="00EA064C">
        <w:tc>
          <w:tcPr>
            <w:tcW w:w="519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  <w:r>
              <w:rPr>
                <w:rFonts w:ascii="Calibri" w:eastAsia="Times New Roman" w:hAnsi="Calibri"/>
              </w:rPr>
              <w:t>4</w:t>
            </w:r>
          </w:p>
        </w:tc>
        <w:tc>
          <w:tcPr>
            <w:tcW w:w="76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866C49" w:rsidRDefault="00866C49" w:rsidP="00866C49"/>
    <w:p w:rsidR="00866C49" w:rsidRDefault="00866C49" w:rsidP="00866C49">
      <w:pPr>
        <w:spacing w:line="240" w:lineRule="auto"/>
      </w:pPr>
    </w:p>
    <w:p w:rsidR="00866C49" w:rsidRDefault="00866C49" w:rsidP="00866C49">
      <w:r>
        <w:t xml:space="preserve">The following code defines another class called </w:t>
      </w:r>
      <w:proofErr w:type="spellStart"/>
      <w:r w:rsidRPr="00DB2C76">
        <w:rPr>
          <w:rFonts w:ascii="Courier New" w:hAnsi="Courier New" w:cs="Courier New"/>
          <w:b/>
        </w:rPr>
        <w:t>Test</w:t>
      </w:r>
      <w:r>
        <w:rPr>
          <w:rFonts w:ascii="Courier New" w:hAnsi="Courier New" w:cs="Courier New"/>
          <w:b/>
        </w:rPr>
        <w:t>Balloon</w:t>
      </w:r>
      <w:proofErr w:type="spellEnd"/>
      <w:r>
        <w:t xml:space="preserve"> which uses the </w:t>
      </w:r>
      <w:r>
        <w:rPr>
          <w:rFonts w:ascii="Courier New" w:hAnsi="Courier New" w:cs="Courier New"/>
          <w:b/>
        </w:rPr>
        <w:t>Balloon</w:t>
      </w:r>
      <w:r>
        <w:t xml:space="preserve"> class:</w:t>
      </w:r>
    </w:p>
    <w:p w:rsidR="00866C49" w:rsidRDefault="00866C49" w:rsidP="00866C4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8364"/>
      </w:tblGrid>
      <w:tr w:rsidR="00866C49" w:rsidRPr="00DB2C76" w:rsidTr="00EA064C">
        <w:tc>
          <w:tcPr>
            <w:tcW w:w="475" w:type="pct"/>
            <w:shd w:val="clear" w:color="auto" w:fill="auto"/>
          </w:tcPr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20</w:t>
            </w:r>
          </w:p>
        </w:tc>
        <w:tc>
          <w:tcPr>
            <w:tcW w:w="4525" w:type="pct"/>
            <w:shd w:val="clear" w:color="auto" w:fill="auto"/>
          </w:tcPr>
          <w:p w:rsidR="00866C49" w:rsidRDefault="00866C49" w:rsidP="00EA064C">
            <w:pPr>
              <w:rPr>
                <w:rFonts w:ascii="Courier New" w:eastAsia="Times New Roman" w:hAnsi="Courier New" w:cs="Courier New"/>
              </w:rPr>
            </w:pPr>
          </w:p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 xml:space="preserve">public class </w:t>
            </w:r>
            <w:proofErr w:type="spellStart"/>
            <w:r w:rsidRPr="00547586">
              <w:rPr>
                <w:rFonts w:ascii="Courier New" w:eastAsia="Times New Roman" w:hAnsi="Courier New" w:cs="Courier New"/>
                <w:b/>
              </w:rPr>
              <w:t>TestBalloon</w:t>
            </w:r>
            <w:proofErr w:type="spellEnd"/>
            <w:r w:rsidRPr="00547586">
              <w:rPr>
                <w:rFonts w:ascii="Courier New" w:eastAsia="Times New Roman" w:hAnsi="Courier New" w:cs="Courier New"/>
                <w:b/>
              </w:rPr>
              <w:t xml:space="preserve"> </w:t>
            </w:r>
            <w:r w:rsidRPr="00547586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866C49" w:rsidRPr="00DB2C76" w:rsidTr="00EA064C"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</w:t>
            </w: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public static void main(String[]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) {</w:t>
            </w:r>
          </w:p>
        </w:tc>
      </w:tr>
      <w:tr w:rsidR="00866C49" w:rsidRPr="00DB2C76" w:rsidTr="00EA064C"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22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Balloon b1 = new Balloon(4.0, "blue");</w:t>
            </w:r>
          </w:p>
        </w:tc>
      </w:tr>
      <w:tr w:rsidR="00866C49" w:rsidRPr="00DB2C76" w:rsidTr="00EA064C"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23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("Radius is " + b1.getRadius() </w:t>
            </w:r>
            <w:r>
              <w:rPr>
                <w:rFonts w:ascii="Courier New" w:eastAsia="Times New Roman" w:hAnsi="Courier New" w:cs="Courier New"/>
              </w:rPr>
              <w:t>+ " Colour is " + b1.getColour(</w:t>
            </w:r>
            <w:r w:rsidRPr="00547586">
              <w:rPr>
                <w:rFonts w:ascii="Courier New" w:eastAsia="Times New Roman" w:hAnsi="Courier New" w:cs="Courier New"/>
              </w:rPr>
              <w:t>)</w:t>
            </w:r>
            <w:r>
              <w:rPr>
                <w:rFonts w:ascii="Courier New" w:eastAsia="Times New Roman" w:hAnsi="Courier New" w:cs="Courier New"/>
              </w:rPr>
              <w:t>);</w:t>
            </w:r>
          </w:p>
        </w:tc>
      </w:tr>
      <w:tr w:rsidR="00866C49" w:rsidRPr="00DB2C76" w:rsidTr="00EA064C"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24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Balloon b2 = new Balloon(1.0, “purple”);</w:t>
            </w:r>
          </w:p>
        </w:tc>
      </w:tr>
      <w:tr w:rsidR="00866C49" w:rsidRPr="00DB2C76" w:rsidTr="00EA064C"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25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("Radius is " + b2.getRadius( ) + " Colour is " + b2.getColour( )</w:t>
            </w:r>
            <w:r>
              <w:rPr>
                <w:rFonts w:ascii="Courier New" w:eastAsia="Times New Roman" w:hAnsi="Courier New" w:cs="Courier New"/>
              </w:rPr>
              <w:t>);</w:t>
            </w:r>
          </w:p>
        </w:tc>
      </w:tr>
      <w:tr w:rsidR="00866C49" w:rsidRPr="00DB2C76" w:rsidTr="00EA064C"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26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}</w:t>
            </w:r>
          </w:p>
        </w:tc>
      </w:tr>
      <w:tr w:rsidR="00866C49" w:rsidRPr="00DB2C76" w:rsidTr="00EA064C">
        <w:trPr>
          <w:trHeight w:val="824"/>
        </w:trPr>
        <w:tc>
          <w:tcPr>
            <w:tcW w:w="47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27</w:t>
            </w:r>
          </w:p>
        </w:tc>
        <w:tc>
          <w:tcPr>
            <w:tcW w:w="4525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866C49" w:rsidRDefault="00866C49" w:rsidP="00866C49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5"/>
        <w:gridCol w:w="963"/>
        <w:gridCol w:w="7654"/>
      </w:tblGrid>
      <w:tr w:rsidR="00866C49" w:rsidTr="00EA064C">
        <w:tc>
          <w:tcPr>
            <w:tcW w:w="859" w:type="pct"/>
            <w:gridSpan w:val="2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  <w:r w:rsidRPr="00547586">
              <w:rPr>
                <w:rFonts w:eastAsia="Times New Roman" w:cs="Arial"/>
                <w:b/>
              </w:rPr>
              <w:lastRenderedPageBreak/>
              <w:t>Step 1a) —</w:t>
            </w:r>
          </w:p>
        </w:tc>
        <w:tc>
          <w:tcPr>
            <w:tcW w:w="4141" w:type="pct"/>
            <w:shd w:val="clear" w:color="auto" w:fill="auto"/>
          </w:tcPr>
          <w:p w:rsidR="00866C49" w:rsidRPr="00547586" w:rsidRDefault="00866C49" w:rsidP="00EA064C">
            <w:pPr>
              <w:ind w:left="-124"/>
              <w:rPr>
                <w:rFonts w:ascii="Courier New" w:eastAsia="Times New Roman" w:hAnsi="Courier New" w:cs="Courier New"/>
              </w:rPr>
            </w:pPr>
            <w:r w:rsidRPr="00547586">
              <w:rPr>
                <w:rFonts w:eastAsia="Times New Roman" w:cs="Arial"/>
              </w:rPr>
              <w:t xml:space="preserve">Identify which lines of code are used to create the </w:t>
            </w:r>
            <w:r w:rsidRPr="00547586">
              <w:rPr>
                <w:rFonts w:eastAsia="Times New Roman" w:cs="Arial"/>
                <w:b/>
              </w:rPr>
              <w:t>two</w:t>
            </w:r>
            <w:r w:rsidRPr="00547586">
              <w:rPr>
                <w:rFonts w:eastAsia="Times New Roman" w:cs="Arial"/>
              </w:rPr>
              <w:t xml:space="preserve"> instances of the class </w:t>
            </w:r>
            <w:proofErr w:type="gramStart"/>
            <w:r w:rsidRPr="00547586">
              <w:rPr>
                <w:rFonts w:ascii="Courier New" w:eastAsia="Times New Roman" w:hAnsi="Courier New" w:cs="Courier New"/>
                <w:b/>
              </w:rPr>
              <w:t>Balloon</w:t>
            </w:r>
            <w:r w:rsidRPr="00547586">
              <w:rPr>
                <w:rFonts w:ascii="Calibri" w:eastAsia="Times New Roman" w:hAnsi="Calibri"/>
              </w:rPr>
              <w:t xml:space="preserve"> </w:t>
            </w:r>
            <w:r w:rsidRPr="00547586">
              <w:rPr>
                <w:rFonts w:eastAsia="Times New Roman" w:cs="Arial"/>
              </w:rPr>
              <w:t>.</w:t>
            </w:r>
            <w:proofErr w:type="gramEnd"/>
          </w:p>
        </w:tc>
      </w:tr>
      <w:tr w:rsidR="00866C49" w:rsidTr="00EA064C">
        <w:trPr>
          <w:trHeight w:val="308"/>
        </w:trPr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A064C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ourier New" w:eastAsia="Times New Roman" w:hAnsi="Courier New" w:cs="Courier New"/>
              </w:rPr>
              <w:t>Balloon b1 = new Balloon(4.0, "blue");</w:t>
            </w: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A064C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ourier New" w:eastAsia="Times New Roman" w:hAnsi="Courier New" w:cs="Courier New"/>
              </w:rPr>
              <w:t>Balloon b2 = new Balloon(1.0, “purple”);</w:t>
            </w: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RPr="00847228" w:rsidTr="00EA064C">
        <w:tc>
          <w:tcPr>
            <w:tcW w:w="859" w:type="pct"/>
            <w:gridSpan w:val="2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  <w:r w:rsidRPr="00547586">
              <w:rPr>
                <w:rFonts w:eastAsia="Times New Roman" w:cs="Arial"/>
                <w:b/>
              </w:rPr>
              <w:t>Step 1b) —</w:t>
            </w:r>
          </w:p>
        </w:tc>
        <w:tc>
          <w:tcPr>
            <w:tcW w:w="4141" w:type="pct"/>
            <w:shd w:val="clear" w:color="auto" w:fill="auto"/>
          </w:tcPr>
          <w:p w:rsidR="00866C49" w:rsidRPr="00547586" w:rsidRDefault="00866C49" w:rsidP="00EA064C">
            <w:pPr>
              <w:ind w:left="-108"/>
              <w:rPr>
                <w:rFonts w:eastAsia="Times New Roman" w:cs="Arial"/>
              </w:rPr>
            </w:pPr>
            <w:r w:rsidRPr="00547586">
              <w:rPr>
                <w:rFonts w:eastAsia="Times New Roman" w:cs="Arial"/>
              </w:rPr>
              <w:t xml:space="preserve">Describe how </w:t>
            </w:r>
            <w:r w:rsidRPr="00547586">
              <w:rPr>
                <w:rFonts w:eastAsia="Times New Roman" w:cs="Arial"/>
                <w:b/>
              </w:rPr>
              <w:t>one</w:t>
            </w:r>
            <w:r w:rsidRPr="00547586">
              <w:rPr>
                <w:rFonts w:eastAsia="Times New Roman" w:cs="Arial"/>
              </w:rPr>
              <w:t xml:space="preserve"> of these instances is constructed.</w:t>
            </w: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EA064C" w:rsidRDefault="00EA064C" w:rsidP="00EA064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="Calibri" w:eastAsia="Times New Roman" w:hAnsi="Calibri"/>
              </w:rPr>
              <w:t>The line “</w:t>
            </w:r>
            <w:r w:rsidRPr="00547586">
              <w:rPr>
                <w:rFonts w:ascii="Courier New" w:eastAsia="Times New Roman" w:hAnsi="Courier New" w:cs="Courier New"/>
              </w:rPr>
              <w:t>Balloon b1 = new Balloon(4.0, "blue");</w:t>
            </w:r>
            <w:r>
              <w:rPr>
                <w:rFonts w:ascii="Courier New" w:eastAsia="Times New Roman" w:hAnsi="Courier New" w:cs="Courier New"/>
              </w:rPr>
              <w:t xml:space="preserve">” </w:t>
            </w:r>
            <w:r>
              <w:rPr>
                <w:rFonts w:asciiTheme="minorHAnsi" w:eastAsia="Times New Roman" w:hAnsiTheme="minorHAnsi" w:cstheme="minorHAnsi"/>
              </w:rPr>
              <w:t>will create a new</w:t>
            </w: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A064C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Instance of the “Balloon” class, with the class variables of radius at 4.0 and colour at “blue”,</w:t>
            </w: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A064C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With the name “Balloon b1”.</w:t>
            </w: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338" w:type="pct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466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</w:tbl>
    <w:p w:rsidR="00866C49" w:rsidRDefault="00866C49" w:rsidP="00866C49"/>
    <w:p w:rsidR="00866C49" w:rsidRPr="00FA4D43" w:rsidRDefault="00866C49" w:rsidP="00866C49">
      <w:pPr>
        <w:tabs>
          <w:tab w:val="left" w:pos="980"/>
        </w:tabs>
        <w:ind w:left="993" w:hanging="993"/>
        <w:rPr>
          <w:b/>
        </w:rPr>
      </w:pPr>
      <w:r>
        <w:rPr>
          <w:b/>
        </w:rPr>
        <w:t xml:space="preserve">Step 2 — </w:t>
      </w:r>
      <w:proofErr w:type="gramStart"/>
      <w:r>
        <w:t>Modify</w:t>
      </w:r>
      <w:proofErr w:type="gramEnd"/>
      <w:r>
        <w:t xml:space="preserve"> the </w:t>
      </w:r>
      <w:proofErr w:type="spellStart"/>
      <w:r w:rsidRPr="00213504">
        <w:rPr>
          <w:rFonts w:ascii="Courier New" w:hAnsi="Courier New" w:cs="Courier New"/>
          <w:b/>
        </w:rPr>
        <w:t>TestBalloon</w:t>
      </w:r>
      <w:proofErr w:type="spellEnd"/>
      <w:r>
        <w:rPr>
          <w:b/>
        </w:rPr>
        <w:t xml:space="preserve"> </w:t>
      </w:r>
      <w:r>
        <w:t xml:space="preserve">code to create a new instance of the </w:t>
      </w:r>
      <w:r w:rsidRPr="00213504">
        <w:rPr>
          <w:rFonts w:ascii="Courier New" w:hAnsi="Courier New" w:cs="Courier New"/>
          <w:b/>
        </w:rPr>
        <w:t>Balloon</w:t>
      </w:r>
      <w:r>
        <w:t xml:space="preserve"> class that is yellow and has a radius of 3.</w:t>
      </w:r>
    </w:p>
    <w:p w:rsidR="00866C49" w:rsidRDefault="00866C49" w:rsidP="00866C49">
      <w:pPr>
        <w:tabs>
          <w:tab w:val="left" w:pos="851"/>
          <w:tab w:val="left" w:pos="1134"/>
        </w:tabs>
      </w:pPr>
    </w:p>
    <w:p w:rsidR="00866C49" w:rsidRDefault="00866C49" w:rsidP="00866C49">
      <w:r>
        <w:rPr>
          <w:b/>
        </w:rPr>
        <w:t>Step 3</w:t>
      </w:r>
      <w:r>
        <w:t xml:space="preserve"> </w:t>
      </w:r>
      <w:r w:rsidRPr="003C1FB9">
        <w:rPr>
          <w:b/>
        </w:rPr>
        <w:t xml:space="preserve">— </w:t>
      </w:r>
      <w:r>
        <w:t xml:space="preserve">Create and compile the </w:t>
      </w:r>
      <w:r w:rsidRPr="00026B04">
        <w:rPr>
          <w:rFonts w:ascii="Courier New" w:hAnsi="Courier New" w:cs="Courier New"/>
          <w:b/>
        </w:rPr>
        <w:t>Balloon</w:t>
      </w:r>
      <w:r>
        <w:t xml:space="preserve"> class.</w:t>
      </w:r>
    </w:p>
    <w:p w:rsidR="00866C49" w:rsidRDefault="00866C49" w:rsidP="00866C49">
      <w:pPr>
        <w:tabs>
          <w:tab w:val="left" w:pos="994"/>
        </w:tabs>
        <w:ind w:left="993"/>
      </w:pPr>
      <w:r>
        <w:tab/>
        <w:t xml:space="preserve">Create, compile and run the modified </w:t>
      </w:r>
      <w:proofErr w:type="spellStart"/>
      <w:r w:rsidRPr="00026B04">
        <w:rPr>
          <w:rFonts w:ascii="Courier New" w:hAnsi="Courier New" w:cs="Courier New"/>
          <w:b/>
        </w:rPr>
        <w:t>TestBalloon</w:t>
      </w:r>
      <w:proofErr w:type="spellEnd"/>
      <w:r>
        <w:rPr>
          <w:b/>
        </w:rPr>
        <w:t xml:space="preserve"> </w:t>
      </w:r>
      <w:r>
        <w:t>class and make sure that it works correctly.</w:t>
      </w:r>
    </w:p>
    <w:p w:rsidR="00866C49" w:rsidRDefault="00866C49" w:rsidP="00866C49"/>
    <w:p w:rsidR="00866C49" w:rsidRDefault="00866C49" w:rsidP="00866C49">
      <w:pPr>
        <w:tabs>
          <w:tab w:val="left" w:pos="993"/>
        </w:tabs>
        <w:ind w:left="980" w:hanging="980"/>
      </w:pPr>
      <w:r>
        <w:rPr>
          <w:b/>
        </w:rPr>
        <w:t>Step 4</w:t>
      </w:r>
      <w:r>
        <w:t xml:space="preserve"> </w:t>
      </w:r>
      <w:r w:rsidRPr="003C1FB9">
        <w:rPr>
          <w:b/>
        </w:rPr>
        <w:t>—</w:t>
      </w:r>
      <w:r>
        <w:t xml:space="preserve"> Produce hard-copy evidence of modified </w:t>
      </w:r>
      <w:proofErr w:type="spellStart"/>
      <w:r w:rsidRPr="00026B04">
        <w:rPr>
          <w:rFonts w:ascii="Courier New" w:hAnsi="Courier New" w:cs="Courier New"/>
          <w:b/>
        </w:rPr>
        <w:t>TestBalloon</w:t>
      </w:r>
      <w:proofErr w:type="spellEnd"/>
      <w:r>
        <w:t xml:space="preserve"> class and the output from your test run. Hand in this hard-copy evidence, labelled with your name and date of completion, to your assessor.</w:t>
      </w:r>
    </w:p>
    <w:p w:rsidR="00866C49" w:rsidRDefault="00866C49" w:rsidP="00866C49"/>
    <w:p w:rsidR="00866C49" w:rsidRDefault="00866C49" w:rsidP="00866C49">
      <w:pPr>
        <w:rPr>
          <w:b/>
        </w:rPr>
      </w:pPr>
      <w:r>
        <w:br w:type="page"/>
      </w:r>
      <w:r w:rsidRPr="00BE732D">
        <w:rPr>
          <w:b/>
        </w:rPr>
        <w:lastRenderedPageBreak/>
        <w:t>Task 3a</w:t>
      </w:r>
      <w:r>
        <w:rPr>
          <w:b/>
        </w:rPr>
        <w:t>)</w:t>
      </w:r>
      <w:r w:rsidRPr="00BE732D">
        <w:rPr>
          <w:b/>
        </w:rPr>
        <w:t xml:space="preserve"> (alternative in SQA reference language)</w:t>
      </w:r>
      <w:r>
        <w:rPr>
          <w:b/>
        </w:rPr>
        <w:t xml:space="preserve"> </w:t>
      </w:r>
    </w:p>
    <w:p w:rsidR="00866C49" w:rsidRDefault="00866C49" w:rsidP="00866C49">
      <w:pPr>
        <w:rPr>
          <w:b/>
        </w:rPr>
      </w:pPr>
    </w:p>
    <w:p w:rsidR="00866C49" w:rsidRPr="004D7BAA" w:rsidRDefault="00866C49" w:rsidP="00866C49">
      <w:pPr>
        <w:rPr>
          <w:b/>
        </w:rPr>
      </w:pPr>
      <w:r w:rsidRPr="004D7BAA">
        <w:rPr>
          <w:b/>
        </w:rPr>
        <w:t>Assessment Standard 3.1</w:t>
      </w:r>
    </w:p>
    <w:p w:rsidR="00866C49" w:rsidRPr="004D7BAA" w:rsidRDefault="00866C49" w:rsidP="00866C49"/>
    <w:p w:rsidR="00866C49" w:rsidRDefault="00866C49" w:rsidP="00866C49">
      <w:r>
        <w:t xml:space="preserve">The following code defines the </w:t>
      </w:r>
      <w:r w:rsidRPr="00DB2C76">
        <w:rPr>
          <w:rFonts w:ascii="Courier New" w:hAnsi="Courier New" w:cs="Courier New"/>
          <w:b/>
        </w:rPr>
        <w:t>Balloon</w:t>
      </w:r>
      <w:r>
        <w:t xml:space="preserve"> class:</w:t>
      </w:r>
    </w:p>
    <w:p w:rsidR="00866C49" w:rsidRDefault="00866C49" w:rsidP="00866C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274"/>
      </w:tblGrid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CLASS Balloon IS { REAL radius, STRING colour}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METHODS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4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5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CONSTRUCTOR Balloon(REAL r, STRING c)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6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 xml:space="preserve">DECLARE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THIS.radius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INITIALLY r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7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 xml:space="preserve">DECLARE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THIS.colour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INITIALLY c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8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END CONSTRUCTOR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9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10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FUNCTION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getRadius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() RETURNS REAL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11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 xml:space="preserve">RETURN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THIS.radius</w:t>
            </w:r>
            <w:proofErr w:type="spellEnd"/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12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END FUNCTION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13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14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FUNCTION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getColour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() RETURNS STRING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15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 xml:space="preserve">RETURN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THIS.colour</w:t>
            </w:r>
            <w:proofErr w:type="spellEnd"/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16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END FUNCTION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17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18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END CLASS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19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20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21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 xml:space="preserve">PROCEDURE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testballoon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24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DECLARE b1 INITIALLY Balloon( 4.0, "blue")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25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DECLARE b2 INITIALLY Balloon( 1.0, "purple")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26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showBalloonDetails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(b1)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27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showBalloonDetails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(b2)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28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END PROCEDURE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29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30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31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 xml:space="preserve">PROCEDURE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showBalloonDetails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(Balloon b)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32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SEND "Radius is " TO DISPLAY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33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SEND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b.getRadius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TO DISPLAY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34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SEND "Colour is " &amp;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b.getColour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() TO DISPLAY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35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END PROCEDURE</w:t>
            </w: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36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37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c>
          <w:tcPr>
            <w:tcW w:w="968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38</w:t>
            </w:r>
          </w:p>
        </w:tc>
        <w:tc>
          <w:tcPr>
            <w:tcW w:w="827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proofErr w:type="spellStart"/>
            <w:r w:rsidRPr="00547586">
              <w:rPr>
                <w:rFonts w:ascii="Courier New" w:eastAsia="Times New Roman" w:hAnsi="Courier New" w:cs="Courier New"/>
              </w:rPr>
              <w:t>testBalloon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()</w:t>
            </w:r>
          </w:p>
        </w:tc>
      </w:tr>
    </w:tbl>
    <w:p w:rsidR="00866C49" w:rsidRDefault="00866C49" w:rsidP="00866C49"/>
    <w:p w:rsidR="00866C49" w:rsidRDefault="00866C49" w:rsidP="00866C49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7"/>
        <w:gridCol w:w="867"/>
        <w:gridCol w:w="68"/>
        <w:gridCol w:w="6701"/>
      </w:tblGrid>
      <w:tr w:rsidR="00866C49" w:rsidTr="00EA064C">
        <w:tc>
          <w:tcPr>
            <w:tcW w:w="1452" w:type="dxa"/>
            <w:gridSpan w:val="3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  <w:r>
              <w:lastRenderedPageBreak/>
              <w:br w:type="page"/>
            </w:r>
            <w:r w:rsidRPr="00547586">
              <w:rPr>
                <w:rFonts w:eastAsia="Times New Roman" w:cs="Arial"/>
                <w:b/>
              </w:rPr>
              <w:t xml:space="preserve">Step 1a) — </w:t>
            </w:r>
          </w:p>
        </w:tc>
        <w:tc>
          <w:tcPr>
            <w:tcW w:w="6701" w:type="dxa"/>
            <w:shd w:val="clear" w:color="auto" w:fill="auto"/>
          </w:tcPr>
          <w:p w:rsidR="00866C49" w:rsidRPr="00547586" w:rsidRDefault="00866C49" w:rsidP="00EA064C">
            <w:pPr>
              <w:ind w:left="-122"/>
              <w:rPr>
                <w:rFonts w:ascii="Courier New" w:eastAsia="Times New Roman" w:hAnsi="Courier New" w:cs="Courier New"/>
              </w:rPr>
            </w:pPr>
            <w:r w:rsidRPr="00547586">
              <w:rPr>
                <w:rFonts w:eastAsia="Times New Roman" w:cs="Arial"/>
              </w:rPr>
              <w:t xml:space="preserve">Identify which lines of code are used to create the </w:t>
            </w:r>
            <w:r w:rsidRPr="00547586">
              <w:rPr>
                <w:rFonts w:eastAsia="Times New Roman" w:cs="Arial"/>
                <w:b/>
              </w:rPr>
              <w:t>two</w:t>
            </w:r>
            <w:r w:rsidRPr="00547586">
              <w:rPr>
                <w:rFonts w:eastAsia="Times New Roman" w:cs="Arial"/>
              </w:rPr>
              <w:t xml:space="preserve"> instances of the class </w:t>
            </w:r>
            <w:proofErr w:type="gramStart"/>
            <w:r w:rsidRPr="00547586">
              <w:rPr>
                <w:rFonts w:ascii="Courier New" w:eastAsia="Times New Roman" w:hAnsi="Courier New" w:cs="Courier New"/>
                <w:b/>
              </w:rPr>
              <w:t>Balloon</w:t>
            </w:r>
            <w:r w:rsidRPr="00547586">
              <w:rPr>
                <w:rFonts w:ascii="Calibri" w:eastAsia="Times New Roman" w:hAnsi="Calibri"/>
              </w:rPr>
              <w:t xml:space="preserve"> </w:t>
            </w:r>
            <w:r w:rsidRPr="00547586">
              <w:rPr>
                <w:rFonts w:eastAsia="Times New Roman" w:cs="Arial"/>
              </w:rPr>
              <w:t>.</w:t>
            </w:r>
            <w:proofErr w:type="gramEnd"/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</w:p>
        </w:tc>
        <w:tc>
          <w:tcPr>
            <w:tcW w:w="763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872D8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Line 24: </w:t>
            </w:r>
            <w:r w:rsidRPr="00547586">
              <w:rPr>
                <w:rFonts w:ascii="Courier New" w:eastAsia="Times New Roman" w:hAnsi="Courier New" w:cs="Courier New"/>
              </w:rPr>
              <w:t>DECLARE b1 INITIALLY Balloon( 4.0, "blue")</w:t>
            </w: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872D8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Line 25: </w:t>
            </w:r>
            <w:r w:rsidRPr="00547586">
              <w:rPr>
                <w:rFonts w:ascii="Courier New" w:eastAsia="Times New Roman" w:hAnsi="Courier New" w:cs="Courier New"/>
              </w:rPr>
              <w:t>DECLARE b2 INITIALLY Balloon( 1.0, "purple")</w:t>
            </w: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1384" w:type="dxa"/>
            <w:gridSpan w:val="2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  <w:r w:rsidRPr="00547586">
              <w:rPr>
                <w:rFonts w:eastAsia="Times New Roman" w:cs="Arial"/>
                <w:b/>
              </w:rPr>
              <w:t>Step 1b) —</w:t>
            </w:r>
          </w:p>
        </w:tc>
        <w:tc>
          <w:tcPr>
            <w:tcW w:w="6769" w:type="dxa"/>
            <w:gridSpan w:val="2"/>
            <w:shd w:val="clear" w:color="auto" w:fill="auto"/>
          </w:tcPr>
          <w:p w:rsidR="00866C49" w:rsidRPr="00547586" w:rsidRDefault="00866C49" w:rsidP="00EA064C">
            <w:pPr>
              <w:ind w:left="-54"/>
              <w:rPr>
                <w:rFonts w:eastAsia="Times New Roman" w:cs="Arial"/>
              </w:rPr>
            </w:pPr>
            <w:r w:rsidRPr="00547586">
              <w:rPr>
                <w:rFonts w:eastAsia="Times New Roman" w:cs="Arial"/>
              </w:rPr>
              <w:t xml:space="preserve">Describe how </w:t>
            </w:r>
            <w:r w:rsidRPr="00547586">
              <w:rPr>
                <w:rFonts w:eastAsia="Times New Roman" w:cs="Arial"/>
                <w:b/>
              </w:rPr>
              <w:t>one</w:t>
            </w:r>
            <w:r w:rsidRPr="00547586">
              <w:rPr>
                <w:rFonts w:eastAsia="Times New Roman" w:cs="Arial"/>
              </w:rPr>
              <w:t xml:space="preserve"> of these instances is constructed.</w:t>
            </w: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eastAsia="Times New Roman" w:cs="Arial"/>
                <w:b/>
              </w:rPr>
            </w:pPr>
          </w:p>
        </w:tc>
        <w:tc>
          <w:tcPr>
            <w:tcW w:w="763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872D8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Line 24 will create an instance of the “Balloon” class, which will have the name</w:t>
            </w: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872D8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“b1”, and the values of the class variables “radius” and “colour” will have the </w:t>
            </w: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872D8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Values within the brackets.</w:t>
            </w: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517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  <w:b/>
              </w:rPr>
            </w:pPr>
          </w:p>
        </w:tc>
        <w:tc>
          <w:tcPr>
            <w:tcW w:w="76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</w:tbl>
    <w:p w:rsidR="00866C49" w:rsidRPr="00FC62EC" w:rsidRDefault="00866C49" w:rsidP="00866C49"/>
    <w:p w:rsidR="00866C49" w:rsidRDefault="00866C49" w:rsidP="00866C49"/>
    <w:p w:rsidR="00866C49" w:rsidRPr="001E2C4C" w:rsidRDefault="00866C49" w:rsidP="00866C49">
      <w:pPr>
        <w:ind w:left="1022" w:hanging="1022"/>
        <w:rPr>
          <w:b/>
        </w:rPr>
      </w:pPr>
      <w:r>
        <w:rPr>
          <w:b/>
        </w:rPr>
        <w:t xml:space="preserve">Step 2 — </w:t>
      </w:r>
      <w:proofErr w:type="gramStart"/>
      <w:r>
        <w:t>Modify</w:t>
      </w:r>
      <w:proofErr w:type="gramEnd"/>
      <w:r>
        <w:t xml:space="preserve"> the </w:t>
      </w:r>
      <w:r w:rsidRPr="00317C8A">
        <w:rPr>
          <w:rFonts w:cs="Arial"/>
        </w:rPr>
        <w:t>program</w:t>
      </w:r>
      <w:r>
        <w:t xml:space="preserve"> to create a new instance of the </w:t>
      </w:r>
      <w:r w:rsidRPr="00213504">
        <w:rPr>
          <w:rFonts w:ascii="Courier New" w:hAnsi="Courier New" w:cs="Courier New"/>
          <w:b/>
        </w:rPr>
        <w:t>Balloon</w:t>
      </w:r>
      <w:r>
        <w:t xml:space="preserve"> class that is yellow and has a radius of 3.</w:t>
      </w:r>
    </w:p>
    <w:p w:rsidR="00866C49" w:rsidRDefault="00866C49" w:rsidP="00866C49"/>
    <w:p w:rsidR="00866C49" w:rsidRDefault="00866C49" w:rsidP="00866C49"/>
    <w:p w:rsidR="00866C49" w:rsidRDefault="00866C49" w:rsidP="00866C49">
      <w:pPr>
        <w:ind w:left="993" w:hanging="993"/>
      </w:pPr>
      <w:r>
        <w:rPr>
          <w:b/>
        </w:rPr>
        <w:t xml:space="preserve">Step 3 — </w:t>
      </w:r>
      <w:proofErr w:type="gramStart"/>
      <w:r>
        <w:t>Create</w:t>
      </w:r>
      <w:proofErr w:type="gramEnd"/>
      <w:r>
        <w:t xml:space="preserve"> the modified program in an object-oriented language of your choice. Run the modified program and test the program to make sure it works consistently.</w:t>
      </w:r>
    </w:p>
    <w:p w:rsidR="00866C49" w:rsidRDefault="00866C49" w:rsidP="00866C49"/>
    <w:p w:rsidR="00866C49" w:rsidRPr="00213504" w:rsidRDefault="00866C49" w:rsidP="00866C49">
      <w:pPr>
        <w:ind w:left="993" w:hanging="993"/>
      </w:pPr>
      <w:r>
        <w:rPr>
          <w:b/>
        </w:rPr>
        <w:t xml:space="preserve">Step 4 — </w:t>
      </w:r>
      <w:r>
        <w:t xml:space="preserve">Produce hard-copy evidence of modified </w:t>
      </w:r>
      <w:r w:rsidRPr="00317C8A">
        <w:rPr>
          <w:rFonts w:cs="Arial"/>
        </w:rPr>
        <w:t xml:space="preserve">program </w:t>
      </w:r>
      <w:r>
        <w:t>and the output from your test run. Hand in this hard-copy evidence, labelled with your name and date of completion, to your assessor.</w:t>
      </w:r>
    </w:p>
    <w:p w:rsidR="00866C49" w:rsidRPr="00213504" w:rsidRDefault="00866C49" w:rsidP="00866C49"/>
    <w:p w:rsidR="00866C49" w:rsidRDefault="00866C49" w:rsidP="00866C49">
      <w:pPr>
        <w:rPr>
          <w:b/>
        </w:rPr>
      </w:pPr>
      <w:r>
        <w:br w:type="page"/>
      </w:r>
      <w:r w:rsidRPr="00BE732D">
        <w:rPr>
          <w:b/>
        </w:rPr>
        <w:lastRenderedPageBreak/>
        <w:t>Task 3b</w:t>
      </w:r>
      <w:r>
        <w:rPr>
          <w:b/>
        </w:rPr>
        <w:t>)</w:t>
      </w:r>
      <w:r w:rsidRPr="00BE732D">
        <w:rPr>
          <w:b/>
        </w:rPr>
        <w:t xml:space="preserve"> (Java)</w:t>
      </w:r>
      <w:r>
        <w:rPr>
          <w:b/>
        </w:rPr>
        <w:t xml:space="preserve"> </w:t>
      </w:r>
    </w:p>
    <w:p w:rsidR="00866C49" w:rsidRDefault="00866C49" w:rsidP="00866C49">
      <w:pPr>
        <w:rPr>
          <w:b/>
        </w:rPr>
      </w:pPr>
    </w:p>
    <w:p w:rsidR="00866C49" w:rsidRPr="004D7BAA" w:rsidRDefault="00866C49" w:rsidP="00866C49">
      <w:pPr>
        <w:rPr>
          <w:b/>
        </w:rPr>
      </w:pPr>
      <w:r w:rsidRPr="004D7BAA">
        <w:rPr>
          <w:b/>
        </w:rPr>
        <w:t>As</w:t>
      </w:r>
      <w:r>
        <w:rPr>
          <w:b/>
        </w:rPr>
        <w:t>sessment Standard 1.3 and</w:t>
      </w:r>
      <w:r w:rsidRPr="004D7BAA">
        <w:rPr>
          <w:b/>
        </w:rPr>
        <w:t xml:space="preserve"> 3.1</w:t>
      </w:r>
    </w:p>
    <w:p w:rsidR="00866C49" w:rsidRDefault="00866C49" w:rsidP="00866C49">
      <w:pPr>
        <w:rPr>
          <w:rFonts w:cs="Arial"/>
        </w:rPr>
      </w:pPr>
    </w:p>
    <w:p w:rsidR="00866C49" w:rsidRDefault="00866C49" w:rsidP="00866C49">
      <w:pPr>
        <w:rPr>
          <w:rFonts w:cs="Arial"/>
        </w:rPr>
      </w:pPr>
      <w:r w:rsidRPr="00C358B5">
        <w:rPr>
          <w:rFonts w:cs="Arial"/>
        </w:rPr>
        <w:t xml:space="preserve">The following code defines the </w:t>
      </w:r>
      <w:r w:rsidRPr="00C358B5">
        <w:rPr>
          <w:rFonts w:ascii="Courier New" w:hAnsi="Courier New" w:cs="Courier New"/>
          <w:b/>
        </w:rPr>
        <w:t>Countdown</w:t>
      </w:r>
      <w:r w:rsidRPr="00C358B5">
        <w:rPr>
          <w:rFonts w:cs="Arial"/>
        </w:rPr>
        <w:t xml:space="preserve"> class:</w:t>
      </w:r>
    </w:p>
    <w:p w:rsidR="00866C49" w:rsidRDefault="00866C49" w:rsidP="00866C49">
      <w:pPr>
        <w:rPr>
          <w:rFonts w:cs="Arial"/>
        </w:rPr>
      </w:pPr>
    </w:p>
    <w:p w:rsidR="00866C49" w:rsidRPr="00F9290E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 xml:space="preserve">class </w:t>
      </w:r>
      <w:r w:rsidRPr="00334AE9">
        <w:rPr>
          <w:rFonts w:ascii="Courier New" w:hAnsi="Courier New" w:cs="Courier New"/>
          <w:b/>
        </w:rPr>
        <w:t>Countdown</w:t>
      </w:r>
    </w:p>
    <w:p w:rsidR="00866C49" w:rsidRPr="00F9290E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>{  Countdown(){}</w:t>
      </w:r>
    </w:p>
    <w:p w:rsidR="00866C49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134" w:hanging="774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runC</w:t>
      </w:r>
      <w:r w:rsidRPr="00F9290E">
        <w:rPr>
          <w:rFonts w:ascii="Courier New" w:hAnsi="Courier New" w:cs="Courier New"/>
        </w:rPr>
        <w:t>ountdown</w:t>
      </w:r>
      <w:proofErr w:type="spellEnd"/>
      <w:r w:rsidRPr="00F9290E">
        <w:rPr>
          <w:rFonts w:ascii="Courier New" w:hAnsi="Courier New" w:cs="Courier New"/>
        </w:rPr>
        <w:t>(</w:t>
      </w:r>
      <w:proofErr w:type="spellStart"/>
      <w:r w:rsidRPr="00F9290E">
        <w:rPr>
          <w:rFonts w:ascii="Courier New" w:hAnsi="Courier New" w:cs="Courier New"/>
        </w:rPr>
        <w:t>int</w:t>
      </w:r>
      <w:proofErr w:type="spellEnd"/>
      <w:r w:rsidRPr="00F9290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startingValue</w:t>
      </w:r>
      <w:proofErr w:type="spellEnd"/>
      <w:r w:rsidRPr="00F9290E">
        <w:rPr>
          <w:rFonts w:ascii="Courier New" w:hAnsi="Courier New" w:cs="Courier New"/>
        </w:rPr>
        <w:t>)</w:t>
      </w:r>
    </w:p>
    <w:p w:rsidR="00866C49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134" w:hanging="774"/>
        <w:rPr>
          <w:rFonts w:ascii="Courier New" w:hAnsi="Courier New" w:cs="Courier New"/>
        </w:rPr>
      </w:pPr>
      <w:r w:rsidRPr="00544B49">
        <w:rPr>
          <w:rFonts w:ascii="Courier New" w:hAnsi="Courier New" w:cs="Courier New"/>
        </w:rPr>
        <w:t xml:space="preserve">{  </w:t>
      </w:r>
    </w:p>
    <w:p w:rsidR="00866C49" w:rsidRPr="00544B49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134" w:hanging="774"/>
        <w:rPr>
          <w:rFonts w:ascii="Courier New" w:hAnsi="Courier New" w:cs="Courier New"/>
        </w:rPr>
      </w:pPr>
      <w:r w:rsidRPr="00544B49"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startingValue</w:t>
      </w:r>
      <w:proofErr w:type="spellEnd"/>
      <w:r>
        <w:rPr>
          <w:rFonts w:ascii="Courier New" w:hAnsi="Courier New" w:cs="Courier New"/>
        </w:rPr>
        <w:t>!</w:t>
      </w:r>
      <w:r w:rsidRPr="00544B49">
        <w:rPr>
          <w:rFonts w:ascii="Courier New" w:hAnsi="Courier New" w:cs="Courier New"/>
        </w:rPr>
        <w:t>=0{</w:t>
      </w:r>
    </w:p>
    <w:p w:rsidR="00866C49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701" w:hanging="1341"/>
        <w:rPr>
          <w:rFonts w:ascii="Courier New" w:hAnsi="Courier New" w:cs="Courier New"/>
        </w:rPr>
      </w:pPr>
      <w:proofErr w:type="spellStart"/>
      <w:r w:rsidRPr="00F9290E">
        <w:rPr>
          <w:rFonts w:ascii="Courier New" w:hAnsi="Courier New" w:cs="Courier New"/>
        </w:rPr>
        <w:t>System.out.println</w:t>
      </w:r>
      <w:proofErr w:type="spellEnd"/>
      <w:r w:rsidRPr="00F9290E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startingValue</w:t>
      </w:r>
      <w:proofErr w:type="spellEnd"/>
      <w:r>
        <w:rPr>
          <w:rFonts w:ascii="Courier New" w:hAnsi="Courier New" w:cs="Courier New"/>
        </w:rPr>
        <w:t>);</w:t>
      </w:r>
    </w:p>
    <w:p w:rsidR="00866C49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701" w:hanging="134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runC</w:t>
      </w:r>
      <w:r w:rsidRPr="00F9290E">
        <w:rPr>
          <w:rFonts w:ascii="Courier New" w:hAnsi="Courier New" w:cs="Courier New"/>
        </w:rPr>
        <w:t>ountdown</w:t>
      </w:r>
      <w:proofErr w:type="spellEnd"/>
      <w:r>
        <w:rPr>
          <w:rFonts w:ascii="Courier New" w:hAnsi="Courier New" w:cs="Courier New"/>
        </w:rPr>
        <w:t>(startingValue</w:t>
      </w:r>
      <w:r w:rsidRPr="00F9290E">
        <w:rPr>
          <w:rFonts w:ascii="Courier New" w:hAnsi="Courier New" w:cs="Courier New"/>
        </w:rPr>
        <w:t>-1);</w:t>
      </w:r>
    </w:p>
    <w:p w:rsidR="00866C49" w:rsidRPr="00F9290E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3E5847">
        <w:rPr>
          <w:rFonts w:ascii="Courier New" w:hAnsi="Courier New" w:cs="Courier New"/>
        </w:rPr>
        <w:t>}</w:t>
      </w:r>
    </w:p>
    <w:p w:rsidR="00866C49" w:rsidRPr="00F9290E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560" w:hanging="1200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>else</w:t>
      </w:r>
    </w:p>
    <w:p w:rsidR="00866C49" w:rsidRPr="002D5937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418" w:hanging="1058"/>
        <w:rPr>
          <w:rFonts w:ascii="Courier New" w:hAnsi="Courier New" w:cs="Courier New"/>
        </w:rPr>
      </w:pPr>
      <w:proofErr w:type="gramStart"/>
      <w:r w:rsidRPr="00F9290E">
        <w:rPr>
          <w:rFonts w:ascii="Courier New" w:hAnsi="Courier New" w:cs="Courier New"/>
        </w:rPr>
        <w:t xml:space="preserve">{ </w:t>
      </w:r>
      <w:proofErr w:type="spellStart"/>
      <w:r w:rsidRPr="00F9290E">
        <w:rPr>
          <w:rFonts w:ascii="Courier New" w:hAnsi="Courier New" w:cs="Courier New"/>
        </w:rPr>
        <w:t>System.out.println</w:t>
      </w:r>
      <w:proofErr w:type="spellEnd"/>
      <w:proofErr w:type="gramEnd"/>
      <w:r w:rsidRPr="00F9290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"BLAST OFF!"</w:t>
      </w:r>
      <w:r w:rsidRPr="00F9290E">
        <w:rPr>
          <w:rFonts w:ascii="Courier New" w:hAnsi="Courier New" w:cs="Courier New"/>
        </w:rPr>
        <w:t>);</w:t>
      </w:r>
    </w:p>
    <w:p w:rsidR="00866C49" w:rsidRPr="00F9290E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418" w:hanging="1058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>}</w:t>
      </w:r>
    </w:p>
    <w:p w:rsidR="00866C49" w:rsidRPr="00F9290E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1134" w:hanging="774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>}</w:t>
      </w:r>
    </w:p>
    <w:p w:rsidR="00866C49" w:rsidRDefault="00866C49" w:rsidP="00866C4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6C49" w:rsidRDefault="00866C49" w:rsidP="00866C49">
      <w:pPr>
        <w:pStyle w:val="ListParagraph"/>
        <w:rPr>
          <w:rFonts w:ascii="Courier New" w:hAnsi="Courier New" w:cs="Courier New"/>
        </w:rPr>
      </w:pPr>
    </w:p>
    <w:p w:rsidR="00866C49" w:rsidRDefault="00866C49" w:rsidP="00866C49">
      <w:pPr>
        <w:pStyle w:val="ListParagraph"/>
        <w:ind w:left="0"/>
        <w:rPr>
          <w:rFonts w:cs="Arial"/>
        </w:rPr>
      </w:pPr>
      <w:r w:rsidRPr="002676CE">
        <w:rPr>
          <w:rFonts w:cs="Arial"/>
        </w:rPr>
        <w:t xml:space="preserve">The following code defines the </w:t>
      </w:r>
      <w:proofErr w:type="spellStart"/>
      <w:r w:rsidRPr="002676CE">
        <w:rPr>
          <w:rFonts w:ascii="Courier New" w:hAnsi="Courier New" w:cs="Courier New"/>
          <w:b/>
        </w:rPr>
        <w:t>TestCountdown</w:t>
      </w:r>
      <w:proofErr w:type="spellEnd"/>
      <w:r w:rsidRPr="002676CE">
        <w:rPr>
          <w:rFonts w:cs="Arial"/>
        </w:rPr>
        <w:t xml:space="preserve"> class</w:t>
      </w:r>
      <w:r>
        <w:rPr>
          <w:rFonts w:cs="Arial"/>
        </w:rPr>
        <w:t>:</w:t>
      </w:r>
    </w:p>
    <w:p w:rsidR="00866C49" w:rsidRPr="001E2C4C" w:rsidRDefault="00866C49" w:rsidP="00866C49">
      <w:pPr>
        <w:pStyle w:val="ListParagraph"/>
        <w:ind w:left="0"/>
        <w:rPr>
          <w:rFonts w:cs="Arial"/>
        </w:rPr>
      </w:pPr>
    </w:p>
    <w:p w:rsidR="00866C49" w:rsidRPr="00334AE9" w:rsidRDefault="00866C49" w:rsidP="00866C4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b/>
        </w:rPr>
      </w:pPr>
      <w:r w:rsidRPr="00F9290E">
        <w:rPr>
          <w:rFonts w:ascii="Courier New" w:hAnsi="Courier New" w:cs="Courier New"/>
        </w:rPr>
        <w:t xml:space="preserve">class </w:t>
      </w:r>
      <w:proofErr w:type="spellStart"/>
      <w:r w:rsidRPr="00334AE9">
        <w:rPr>
          <w:rFonts w:ascii="Courier New" w:hAnsi="Courier New" w:cs="Courier New"/>
          <w:b/>
        </w:rPr>
        <w:t>TestCountdown</w:t>
      </w:r>
      <w:proofErr w:type="spellEnd"/>
    </w:p>
    <w:p w:rsidR="00866C49" w:rsidRPr="00F9290E" w:rsidRDefault="00866C49" w:rsidP="00866C4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 xml:space="preserve">{  public static void main(String [] </w:t>
      </w:r>
      <w:proofErr w:type="spellStart"/>
      <w:r w:rsidRPr="00F9290E">
        <w:rPr>
          <w:rFonts w:ascii="Courier New" w:hAnsi="Courier New" w:cs="Courier New"/>
        </w:rPr>
        <w:t>argv</w:t>
      </w:r>
      <w:proofErr w:type="spellEnd"/>
      <w:r w:rsidRPr="00F9290E">
        <w:rPr>
          <w:rFonts w:ascii="Courier New" w:hAnsi="Courier New" w:cs="Courier New"/>
        </w:rPr>
        <w:t>)</w:t>
      </w:r>
    </w:p>
    <w:p w:rsidR="00866C49" w:rsidRPr="00F9290E" w:rsidRDefault="00866C49" w:rsidP="00866C4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290E">
        <w:rPr>
          <w:rFonts w:ascii="Courier New" w:hAnsi="Courier New" w:cs="Courier New"/>
        </w:rPr>
        <w:t>{  Countdown launch = new Countdown();</w:t>
      </w:r>
    </w:p>
    <w:p w:rsidR="00866C49" w:rsidRPr="00F9290E" w:rsidRDefault="00866C49" w:rsidP="00866C4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launch.runC</w:t>
      </w:r>
      <w:r w:rsidRPr="00F9290E">
        <w:rPr>
          <w:rFonts w:ascii="Courier New" w:hAnsi="Courier New" w:cs="Courier New"/>
        </w:rPr>
        <w:t>ountdown</w:t>
      </w:r>
      <w:proofErr w:type="spellEnd"/>
      <w:r w:rsidRPr="00F9290E">
        <w:rPr>
          <w:rFonts w:ascii="Courier New" w:hAnsi="Courier New" w:cs="Courier New"/>
        </w:rPr>
        <w:t>(10);</w:t>
      </w:r>
    </w:p>
    <w:p w:rsidR="00866C49" w:rsidRPr="00F9290E" w:rsidRDefault="00866C49" w:rsidP="00866C4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290E">
        <w:rPr>
          <w:rFonts w:ascii="Courier New" w:hAnsi="Courier New" w:cs="Courier New"/>
        </w:rPr>
        <w:t xml:space="preserve"> }</w:t>
      </w:r>
    </w:p>
    <w:p w:rsidR="00866C49" w:rsidRPr="00317C8A" w:rsidRDefault="00866C49" w:rsidP="00866C4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F9290E">
        <w:rPr>
          <w:rFonts w:ascii="Courier New" w:hAnsi="Courier New" w:cs="Courier New"/>
        </w:rPr>
        <w:t>}</w:t>
      </w:r>
    </w:p>
    <w:p w:rsidR="00866C49" w:rsidRDefault="00866C49" w:rsidP="00866C49">
      <w:pPr>
        <w:rPr>
          <w:rFonts w:cs="Arial"/>
        </w:rPr>
      </w:pPr>
    </w:p>
    <w:p w:rsidR="00866C49" w:rsidRDefault="00866C49" w:rsidP="00866C49">
      <w:pPr>
        <w:rPr>
          <w:rFonts w:cs="Arial"/>
        </w:rPr>
      </w:pPr>
      <w:r>
        <w:rPr>
          <w:rFonts w:cs="Arial"/>
        </w:rPr>
        <w:t>This code produces the following output:</w:t>
      </w:r>
    </w:p>
    <w:p w:rsidR="00866C49" w:rsidRDefault="00866C49" w:rsidP="00866C49">
      <w:pPr>
        <w:rPr>
          <w:rFonts w:cs="Arial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</w:tblGrid>
      <w:tr w:rsidR="00866C49" w:rsidTr="00EA064C">
        <w:tc>
          <w:tcPr>
            <w:tcW w:w="2693" w:type="dxa"/>
            <w:shd w:val="clear" w:color="auto" w:fill="auto"/>
          </w:tcPr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10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9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8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7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6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5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4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3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2</w:t>
            </w:r>
          </w:p>
          <w:p w:rsidR="00866C49" w:rsidRPr="004D7BAA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1</w:t>
            </w:r>
          </w:p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4D7BAA">
              <w:rPr>
                <w:rFonts w:ascii="Courier New" w:eastAsia="Times New Roman" w:hAnsi="Courier New" w:cs="Courier New"/>
              </w:rPr>
              <w:t>BLAST OFF!</w:t>
            </w:r>
          </w:p>
        </w:tc>
      </w:tr>
    </w:tbl>
    <w:p w:rsidR="00866C49" w:rsidRDefault="00866C49" w:rsidP="00866C49">
      <w:pPr>
        <w:rPr>
          <w:rFonts w:cs="Arial"/>
        </w:rPr>
      </w:pPr>
    </w:p>
    <w:p w:rsidR="00866C49" w:rsidRPr="00DF174F" w:rsidRDefault="00866C49" w:rsidP="00866C49">
      <w:pPr>
        <w:ind w:left="993" w:hanging="993"/>
        <w:rPr>
          <w:rFonts w:cs="Arial"/>
          <w:b/>
        </w:rPr>
      </w:pPr>
      <w:r>
        <w:rPr>
          <w:rFonts w:cs="Arial"/>
          <w:b/>
        </w:rPr>
        <w:br w:type="page"/>
      </w:r>
      <w:r w:rsidRPr="00DF174F">
        <w:rPr>
          <w:rFonts w:cs="Arial"/>
          <w:b/>
        </w:rPr>
        <w:lastRenderedPageBreak/>
        <w:t>Step 1</w:t>
      </w:r>
      <w:r>
        <w:rPr>
          <w:rFonts w:cs="Arial"/>
          <w:b/>
        </w:rPr>
        <w:t xml:space="preserve">a) — </w:t>
      </w:r>
      <w:r>
        <w:t xml:space="preserve">Identify where recursion occurs in the </w:t>
      </w:r>
      <w:r w:rsidRPr="00DF174F">
        <w:rPr>
          <w:rFonts w:ascii="Courier New" w:hAnsi="Courier New" w:cs="Courier New"/>
          <w:b/>
        </w:rPr>
        <w:t>Countdown</w:t>
      </w:r>
      <w:r>
        <w:t xml:space="preserve"> class.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866C49" w:rsidTr="00EA064C">
        <w:tc>
          <w:tcPr>
            <w:tcW w:w="9606" w:type="dxa"/>
            <w:tcBorders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Default="00866C49" w:rsidP="00EA064C">
            <w:pPr>
              <w:rPr>
                <w:rFonts w:ascii="Calibri" w:eastAsia="Times New Roman" w:hAnsi="Calibri"/>
              </w:rPr>
            </w:pPr>
            <w:r w:rsidRPr="00DF174F">
              <w:rPr>
                <w:rFonts w:cs="Arial"/>
                <w:b/>
              </w:rPr>
              <w:t>Step 1</w:t>
            </w:r>
            <w:r>
              <w:rPr>
                <w:rFonts w:cs="Arial"/>
                <w:b/>
              </w:rPr>
              <w:t xml:space="preserve">b) — </w:t>
            </w:r>
            <w:r>
              <w:t>Explain how it achieves the desired result.</w:t>
            </w: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4D7BAA" w:rsidRDefault="00866C49" w:rsidP="00EA064C">
            <w:pPr>
              <w:rPr>
                <w:rFonts w:eastAsia="Times New Roman" w:cs="Arial"/>
              </w:rPr>
            </w:pPr>
            <w:r w:rsidRPr="00DF174F">
              <w:rPr>
                <w:rFonts w:cs="Arial"/>
                <w:b/>
              </w:rPr>
              <w:t>Step 1</w:t>
            </w:r>
            <w:r w:rsidRPr="004D7BAA">
              <w:rPr>
                <w:rFonts w:eastAsia="Times New Roman" w:cs="Arial"/>
                <w:b/>
              </w:rPr>
              <w:t>c)</w:t>
            </w:r>
            <w:r>
              <w:rPr>
                <w:rFonts w:eastAsia="Times New Roman" w:cs="Arial"/>
                <w:b/>
              </w:rPr>
              <w:t xml:space="preserve"> —</w:t>
            </w:r>
            <w:r w:rsidRPr="004D7BAA">
              <w:rPr>
                <w:rFonts w:eastAsia="Times New Roman" w:cs="Arial"/>
              </w:rPr>
              <w:t xml:space="preserve"> What is the purpose of recursion?</w:t>
            </w:r>
          </w:p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</w:tbl>
    <w:p w:rsidR="00866C49" w:rsidRDefault="00866C49" w:rsidP="00866C49">
      <w:pPr>
        <w:rPr>
          <w:rFonts w:cs="Arial"/>
          <w:b/>
        </w:rPr>
      </w:pPr>
    </w:p>
    <w:p w:rsidR="00866C49" w:rsidRDefault="00866C49" w:rsidP="00866C49">
      <w:pPr>
        <w:rPr>
          <w:rFonts w:cs="Arial"/>
          <w:b/>
        </w:rPr>
      </w:pPr>
    </w:p>
    <w:p w:rsidR="00866C49" w:rsidRPr="001E2C4C" w:rsidRDefault="00866C49" w:rsidP="00866C49">
      <w:pPr>
        <w:rPr>
          <w:rFonts w:cs="Arial"/>
          <w:b/>
        </w:rPr>
      </w:pPr>
      <w:r>
        <w:rPr>
          <w:rFonts w:cs="Arial"/>
          <w:b/>
        </w:rPr>
        <w:t xml:space="preserve">Step 2 — </w:t>
      </w:r>
      <w:proofErr w:type="gramStart"/>
      <w:r>
        <w:rPr>
          <w:rFonts w:cs="Arial"/>
        </w:rPr>
        <w:t>Modify</w:t>
      </w:r>
      <w:proofErr w:type="gramEnd"/>
      <w:r>
        <w:rPr>
          <w:rFonts w:cs="Arial"/>
        </w:rPr>
        <w:t xml:space="preserve"> the above program to produce the following output:</w:t>
      </w:r>
    </w:p>
    <w:p w:rsidR="00866C49" w:rsidRDefault="00866C49" w:rsidP="00866C49">
      <w:pPr>
        <w:spacing w:line="240" w:lineRule="auto"/>
        <w:rPr>
          <w:rFonts w:cs="Arial"/>
        </w:rPr>
      </w:pP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1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2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3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4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5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And then went home for tea!</w:t>
      </w:r>
    </w:p>
    <w:p w:rsidR="00866C49" w:rsidRPr="00FF0011" w:rsidRDefault="00866C49" w:rsidP="00866C49">
      <w:pPr>
        <w:spacing w:line="240" w:lineRule="auto"/>
        <w:rPr>
          <w:rFonts w:cs="Arial"/>
        </w:rPr>
      </w:pPr>
    </w:p>
    <w:p w:rsidR="00866C49" w:rsidRDefault="00866C49" w:rsidP="00866C49">
      <w:pPr>
        <w:spacing w:line="240" w:lineRule="auto"/>
        <w:rPr>
          <w:rFonts w:cs="Arial"/>
          <w:b/>
        </w:rPr>
      </w:pPr>
    </w:p>
    <w:p w:rsidR="00866C49" w:rsidRPr="00C358B5" w:rsidRDefault="00866C49" w:rsidP="00866C49">
      <w:pPr>
        <w:spacing w:line="240" w:lineRule="auto"/>
        <w:ind w:left="993" w:hanging="993"/>
        <w:rPr>
          <w:rFonts w:cs="Arial"/>
        </w:rPr>
      </w:pPr>
      <w:r w:rsidRPr="00C358B5">
        <w:rPr>
          <w:rFonts w:cs="Arial"/>
          <w:b/>
        </w:rPr>
        <w:t>Step 3</w:t>
      </w:r>
      <w:r>
        <w:rPr>
          <w:rFonts w:cs="Arial"/>
        </w:rPr>
        <w:t xml:space="preserve"> </w:t>
      </w:r>
      <w:r w:rsidRPr="0007713B">
        <w:rPr>
          <w:rFonts w:cs="Arial"/>
          <w:b/>
        </w:rPr>
        <w:t>—</w:t>
      </w:r>
      <w:r>
        <w:rPr>
          <w:rFonts w:cs="Arial"/>
        </w:rPr>
        <w:t xml:space="preserve"> </w:t>
      </w:r>
      <w:r w:rsidRPr="00C358B5">
        <w:rPr>
          <w:rFonts w:cs="Arial"/>
        </w:rPr>
        <w:t>Create and compile the</w:t>
      </w:r>
      <w:r>
        <w:rPr>
          <w:rFonts w:ascii="Courier New" w:hAnsi="Courier New" w:cs="Courier New"/>
        </w:rPr>
        <w:t xml:space="preserve"> </w:t>
      </w:r>
      <w:r w:rsidRPr="00C358B5">
        <w:rPr>
          <w:rFonts w:ascii="Courier New" w:hAnsi="Courier New" w:cs="Courier New"/>
          <w:b/>
        </w:rPr>
        <w:t>Countdown</w:t>
      </w:r>
      <w:r>
        <w:rPr>
          <w:rFonts w:cs="Arial"/>
        </w:rPr>
        <w:t xml:space="preserve"> class. </w:t>
      </w:r>
      <w:r w:rsidRPr="00C358B5">
        <w:rPr>
          <w:rFonts w:cs="Arial"/>
        </w:rPr>
        <w:t xml:space="preserve">Create, compile and run the modified </w:t>
      </w:r>
      <w:r w:rsidRPr="00C358B5">
        <w:rPr>
          <w:rFonts w:ascii="Courier New" w:hAnsi="Courier New" w:cs="Courier New"/>
          <w:b/>
        </w:rPr>
        <w:t xml:space="preserve">Countdown </w:t>
      </w:r>
      <w:r w:rsidRPr="00C358B5">
        <w:rPr>
          <w:rFonts w:cs="Arial"/>
        </w:rPr>
        <w:t>class and make sure that it works correctly.</w:t>
      </w:r>
    </w:p>
    <w:p w:rsidR="00866C49" w:rsidRPr="00C358B5" w:rsidRDefault="00866C49" w:rsidP="00866C49">
      <w:pPr>
        <w:ind w:left="993" w:hanging="993"/>
        <w:rPr>
          <w:rFonts w:cs="Arial"/>
        </w:rPr>
      </w:pPr>
    </w:p>
    <w:p w:rsidR="00866C49" w:rsidRPr="00C358B5" w:rsidRDefault="00866C49" w:rsidP="00866C49">
      <w:pPr>
        <w:rPr>
          <w:rFonts w:cs="Arial"/>
        </w:rPr>
      </w:pPr>
    </w:p>
    <w:p w:rsidR="00866C49" w:rsidRPr="00C358B5" w:rsidRDefault="00866C49" w:rsidP="00866C49">
      <w:pPr>
        <w:ind w:left="994" w:hanging="994"/>
        <w:rPr>
          <w:rFonts w:cs="Arial"/>
        </w:rPr>
      </w:pPr>
      <w:r w:rsidRPr="00C358B5">
        <w:rPr>
          <w:rFonts w:cs="Arial"/>
          <w:b/>
        </w:rPr>
        <w:t>Step 4</w:t>
      </w:r>
      <w:r>
        <w:rPr>
          <w:rFonts w:cs="Arial"/>
        </w:rPr>
        <w:t xml:space="preserve"> </w:t>
      </w:r>
      <w:r w:rsidRPr="0007713B">
        <w:rPr>
          <w:rFonts w:cs="Arial"/>
          <w:b/>
        </w:rPr>
        <w:t xml:space="preserve">— </w:t>
      </w:r>
      <w:r w:rsidRPr="00C358B5">
        <w:rPr>
          <w:rFonts w:cs="Arial"/>
        </w:rPr>
        <w:t>Produce hard</w:t>
      </w:r>
      <w:r>
        <w:rPr>
          <w:rFonts w:cs="Arial"/>
        </w:rPr>
        <w:t>-</w:t>
      </w:r>
      <w:r w:rsidRPr="00C358B5">
        <w:rPr>
          <w:rFonts w:cs="Arial"/>
        </w:rPr>
        <w:t xml:space="preserve">copy evidence of modified </w:t>
      </w:r>
      <w:r w:rsidRPr="00C358B5">
        <w:rPr>
          <w:rFonts w:ascii="Courier New" w:hAnsi="Courier New" w:cs="Courier New"/>
          <w:b/>
        </w:rPr>
        <w:t xml:space="preserve">Countdown </w:t>
      </w:r>
      <w:r w:rsidRPr="00C358B5">
        <w:rPr>
          <w:rFonts w:cs="Arial"/>
        </w:rPr>
        <w:t>class and the output from your test run.</w:t>
      </w:r>
      <w:r>
        <w:rPr>
          <w:rFonts w:cs="Arial"/>
        </w:rPr>
        <w:t xml:space="preserve"> </w:t>
      </w:r>
      <w:r w:rsidRPr="00C358B5">
        <w:rPr>
          <w:rFonts w:cs="Arial"/>
        </w:rPr>
        <w:t>Hand in this hard</w:t>
      </w:r>
      <w:r>
        <w:rPr>
          <w:rFonts w:cs="Arial"/>
        </w:rPr>
        <w:t>-</w:t>
      </w:r>
      <w:r w:rsidRPr="00C358B5">
        <w:rPr>
          <w:rFonts w:cs="Arial"/>
        </w:rPr>
        <w:t>copy evidence, labelled with your name and date of completion, to your assessor.</w:t>
      </w:r>
    </w:p>
    <w:p w:rsidR="00866C49" w:rsidRDefault="00866C49" w:rsidP="00866C49">
      <w:pPr>
        <w:rPr>
          <w:rFonts w:cs="Arial"/>
        </w:rPr>
      </w:pPr>
    </w:p>
    <w:p w:rsidR="00866C49" w:rsidRDefault="00866C49" w:rsidP="00866C49">
      <w:pPr>
        <w:rPr>
          <w:b/>
        </w:rPr>
      </w:pPr>
      <w:r>
        <w:br w:type="page"/>
      </w:r>
      <w:r w:rsidRPr="00BE732D">
        <w:rPr>
          <w:b/>
        </w:rPr>
        <w:lastRenderedPageBreak/>
        <w:t>Task 3b</w:t>
      </w:r>
      <w:r>
        <w:rPr>
          <w:b/>
        </w:rPr>
        <w:t>)</w:t>
      </w:r>
      <w:r w:rsidRPr="00BE732D">
        <w:rPr>
          <w:b/>
        </w:rPr>
        <w:t xml:space="preserve"> (alternative in SQA reference language)</w:t>
      </w:r>
      <w:r>
        <w:rPr>
          <w:b/>
        </w:rPr>
        <w:t xml:space="preserve"> </w:t>
      </w:r>
    </w:p>
    <w:p w:rsidR="00866C49" w:rsidRDefault="00866C49" w:rsidP="00866C49">
      <w:pPr>
        <w:rPr>
          <w:b/>
        </w:rPr>
      </w:pPr>
    </w:p>
    <w:p w:rsidR="00866C49" w:rsidRPr="005D4CA0" w:rsidRDefault="00866C49" w:rsidP="00866C49">
      <w:pPr>
        <w:rPr>
          <w:b/>
        </w:rPr>
      </w:pPr>
      <w:r>
        <w:rPr>
          <w:b/>
        </w:rPr>
        <w:t>Assessment Standard 1.3 and</w:t>
      </w:r>
      <w:r w:rsidRPr="005D4CA0">
        <w:rPr>
          <w:b/>
        </w:rPr>
        <w:t xml:space="preserve"> 3.1</w:t>
      </w:r>
    </w:p>
    <w:p w:rsidR="00866C49" w:rsidRPr="00BE732D" w:rsidRDefault="00866C49" w:rsidP="00866C49">
      <w:pPr>
        <w:rPr>
          <w:b/>
        </w:rPr>
      </w:pPr>
    </w:p>
    <w:p w:rsidR="00866C49" w:rsidRDefault="00866C49" w:rsidP="00866C49">
      <w:r>
        <w:t xml:space="preserve">The following program defines the </w:t>
      </w:r>
      <w:r w:rsidRPr="002676CE">
        <w:rPr>
          <w:rFonts w:ascii="Courier New" w:hAnsi="Courier New" w:cs="Courier New"/>
          <w:b/>
        </w:rPr>
        <w:t>Countdown</w:t>
      </w:r>
      <w:r>
        <w:t xml:space="preserve"> class:</w:t>
      </w:r>
    </w:p>
    <w:p w:rsidR="00866C49" w:rsidRDefault="00866C49" w:rsidP="00866C4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"/>
        <w:gridCol w:w="8715"/>
      </w:tblGrid>
      <w:tr w:rsidR="00866C49" w:rsidTr="00EA064C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</w:t>
            </w:r>
          </w:p>
        </w:tc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 xml:space="preserve">CLASS </w:t>
            </w:r>
            <w:r w:rsidRPr="00547586">
              <w:rPr>
                <w:rFonts w:ascii="Courier New" w:eastAsia="Times New Roman" w:hAnsi="Courier New" w:cs="Courier New"/>
                <w:b/>
              </w:rPr>
              <w:t xml:space="preserve">Countdown </w:t>
            </w:r>
            <w:r w:rsidRPr="00547586">
              <w:rPr>
                <w:rFonts w:ascii="Courier New" w:eastAsia="Times New Roman" w:hAnsi="Courier New" w:cs="Courier New"/>
              </w:rPr>
              <w:t xml:space="preserve">IS { INTEGER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startingValue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}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3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METHODS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4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 xml:space="preserve">PROCEDURE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keepCounting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( INTEGER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currentCount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)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5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 xml:space="preserve">IF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currentCount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≠ 0 THEN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6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 xml:space="preserve">SEND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currentCount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TO DISPLAY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7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keepCounting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(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currentCount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– 1 )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8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ELSE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9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SEND "BLAST OFF!" TO DISPLAY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10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  <w:t>END IF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11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END PROCEDURE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12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13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PROCEDURE start()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14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</w:r>
            <w:r w:rsidRPr="00547586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keepCounting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startingValue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)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15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ab/>
              <w:t>END PROCEDURE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16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17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>END CLASS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18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19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20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547586">
              <w:rPr>
                <w:rFonts w:ascii="Courier New" w:eastAsia="Times New Roman" w:hAnsi="Courier New" w:cs="Courier New"/>
              </w:rPr>
              <w:t xml:space="preserve">DECLARE </w:t>
            </w:r>
            <w:proofErr w:type="spellStart"/>
            <w:r w:rsidRPr="00547586">
              <w:rPr>
                <w:rFonts w:ascii="Courier New" w:eastAsia="Times New Roman" w:hAnsi="Courier New" w:cs="Courier New"/>
              </w:rPr>
              <w:t>fullCountdown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 xml:space="preserve"> INITIALLY Countdown(10)</w:t>
            </w: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21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22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</w:p>
        </w:tc>
      </w:tr>
      <w:tr w:rsidR="00866C49" w:rsidTr="00EA0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547586">
              <w:rPr>
                <w:rFonts w:ascii="Calibri" w:eastAsia="Times New Roman" w:hAnsi="Calibri"/>
              </w:rPr>
              <w:t>23</w:t>
            </w:r>
          </w:p>
        </w:tc>
        <w:tc>
          <w:tcPr>
            <w:tcW w:w="9042" w:type="dxa"/>
            <w:shd w:val="clear" w:color="auto" w:fill="auto"/>
          </w:tcPr>
          <w:p w:rsidR="00866C49" w:rsidRPr="00547586" w:rsidRDefault="00866C49" w:rsidP="00EA064C">
            <w:pPr>
              <w:rPr>
                <w:rFonts w:ascii="Courier New" w:eastAsia="Times New Roman" w:hAnsi="Courier New" w:cs="Courier New"/>
              </w:rPr>
            </w:pPr>
            <w:proofErr w:type="spellStart"/>
            <w:r w:rsidRPr="00547586">
              <w:rPr>
                <w:rFonts w:ascii="Courier New" w:eastAsia="Times New Roman" w:hAnsi="Courier New" w:cs="Courier New"/>
              </w:rPr>
              <w:t>fullCountdown.start</w:t>
            </w:r>
            <w:proofErr w:type="spellEnd"/>
            <w:r w:rsidRPr="00547586">
              <w:rPr>
                <w:rFonts w:ascii="Courier New" w:eastAsia="Times New Roman" w:hAnsi="Courier New" w:cs="Courier New"/>
              </w:rPr>
              <w:t>()</w:t>
            </w:r>
          </w:p>
        </w:tc>
      </w:tr>
    </w:tbl>
    <w:p w:rsidR="00866C49" w:rsidRDefault="00866C49" w:rsidP="00866C49"/>
    <w:p w:rsidR="00866C49" w:rsidRDefault="00866C49" w:rsidP="00866C49">
      <w:pPr>
        <w:rPr>
          <w:rFonts w:cs="Arial"/>
        </w:rPr>
      </w:pPr>
      <w:r>
        <w:rPr>
          <w:rFonts w:cs="Arial"/>
        </w:rPr>
        <w:t>This program produces the following output:</w:t>
      </w:r>
    </w:p>
    <w:p w:rsidR="00866C49" w:rsidRDefault="00866C49" w:rsidP="00866C49">
      <w:pPr>
        <w:rPr>
          <w:rFonts w:cs="Arial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</w:tblGrid>
      <w:tr w:rsidR="00866C49" w:rsidRPr="00BF0F64" w:rsidTr="00EA064C">
        <w:tc>
          <w:tcPr>
            <w:tcW w:w="2693" w:type="dxa"/>
            <w:shd w:val="clear" w:color="auto" w:fill="auto"/>
          </w:tcPr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10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9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8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7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6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5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4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3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2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1</w:t>
            </w:r>
          </w:p>
          <w:p w:rsidR="00866C49" w:rsidRPr="00BF0F64" w:rsidRDefault="00866C49" w:rsidP="00EA064C">
            <w:pPr>
              <w:rPr>
                <w:rFonts w:ascii="Courier New" w:eastAsia="Times New Roman" w:hAnsi="Courier New" w:cs="Courier New"/>
              </w:rPr>
            </w:pPr>
            <w:r w:rsidRPr="00BF0F64">
              <w:rPr>
                <w:rFonts w:ascii="Courier New" w:eastAsia="Times New Roman" w:hAnsi="Courier New" w:cs="Courier New"/>
              </w:rPr>
              <w:t>BLAST OFF!</w:t>
            </w:r>
          </w:p>
        </w:tc>
      </w:tr>
    </w:tbl>
    <w:p w:rsidR="00866C49" w:rsidRPr="00BF0F64" w:rsidRDefault="00866C49" w:rsidP="00866C49">
      <w:pPr>
        <w:rPr>
          <w:rFonts w:ascii="Courier New" w:hAnsi="Courier New" w:cs="Courier New"/>
        </w:rPr>
      </w:pPr>
    </w:p>
    <w:p w:rsidR="00866C49" w:rsidRPr="00DF174F" w:rsidRDefault="00866C49" w:rsidP="00866C49">
      <w:pPr>
        <w:ind w:left="993" w:hanging="993"/>
        <w:rPr>
          <w:rFonts w:cs="Arial"/>
          <w:b/>
        </w:rPr>
      </w:pPr>
      <w:r>
        <w:rPr>
          <w:rFonts w:cs="Arial"/>
          <w:b/>
        </w:rPr>
        <w:br w:type="page"/>
      </w:r>
      <w:r w:rsidRPr="00DF174F">
        <w:rPr>
          <w:rFonts w:cs="Arial"/>
          <w:b/>
        </w:rPr>
        <w:lastRenderedPageBreak/>
        <w:t>Step 1</w:t>
      </w:r>
      <w:r>
        <w:rPr>
          <w:rFonts w:cs="Arial"/>
          <w:b/>
        </w:rPr>
        <w:t xml:space="preserve">a) — </w:t>
      </w:r>
      <w:r>
        <w:t xml:space="preserve">Identify where recursion occurs in the </w:t>
      </w:r>
      <w:r w:rsidRPr="002D5937">
        <w:rPr>
          <w:rFonts w:ascii="Courier New" w:hAnsi="Courier New" w:cs="Courier New"/>
          <w:b/>
        </w:rPr>
        <w:t>Countdown</w:t>
      </w:r>
      <w:r>
        <w:t xml:space="preserve"> class.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866C49" w:rsidTr="00EA064C">
        <w:tc>
          <w:tcPr>
            <w:tcW w:w="9606" w:type="dxa"/>
            <w:tcBorders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E872D8" w:rsidP="00226705">
            <w:pPr>
              <w:rPr>
                <w:rFonts w:ascii="Calibri" w:eastAsia="Times New Roman" w:hAnsi="Calibri"/>
              </w:rPr>
            </w:pPr>
            <w:r>
              <w:rPr>
                <w:rFonts w:ascii="Courier New" w:eastAsia="Times New Roman" w:hAnsi="Courier New" w:cs="Courier New"/>
              </w:rPr>
              <w:t xml:space="preserve">Line </w:t>
            </w:r>
            <w:r w:rsidR="00226705">
              <w:rPr>
                <w:rFonts w:ascii="Courier New" w:eastAsia="Times New Roman" w:hAnsi="Courier New" w:cs="Courier New"/>
              </w:rPr>
              <w:t>7</w:t>
            </w:r>
            <w:r>
              <w:rPr>
                <w:rFonts w:ascii="Courier New" w:eastAsia="Times New Roman" w:hAnsi="Courier New" w:cs="Courier New"/>
              </w:rPr>
              <w:t xml:space="preserve">: </w:t>
            </w:r>
            <w:proofErr w:type="spellStart"/>
            <w:r w:rsidR="00226705" w:rsidRPr="00547586">
              <w:rPr>
                <w:rFonts w:ascii="Courier New" w:eastAsia="Times New Roman" w:hAnsi="Courier New" w:cs="Courier New"/>
              </w:rPr>
              <w:t>keepCounting</w:t>
            </w:r>
            <w:proofErr w:type="spellEnd"/>
            <w:r w:rsidR="00226705" w:rsidRPr="00547586">
              <w:rPr>
                <w:rFonts w:ascii="Courier New" w:eastAsia="Times New Roman" w:hAnsi="Courier New" w:cs="Courier New"/>
              </w:rPr>
              <w:t xml:space="preserve">( </w:t>
            </w:r>
            <w:proofErr w:type="spellStart"/>
            <w:r w:rsidR="00226705" w:rsidRPr="00547586">
              <w:rPr>
                <w:rFonts w:ascii="Courier New" w:eastAsia="Times New Roman" w:hAnsi="Courier New" w:cs="Courier New"/>
              </w:rPr>
              <w:t>currentCount</w:t>
            </w:r>
            <w:proofErr w:type="spellEnd"/>
            <w:r w:rsidR="00226705" w:rsidRPr="00547586">
              <w:rPr>
                <w:rFonts w:ascii="Courier New" w:eastAsia="Times New Roman" w:hAnsi="Courier New" w:cs="Courier New"/>
              </w:rPr>
              <w:t xml:space="preserve"> – 1 )</w:t>
            </w: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r w:rsidRPr="00DF174F">
              <w:rPr>
                <w:rFonts w:cs="Arial"/>
                <w:b/>
              </w:rPr>
              <w:t>Step 1</w:t>
            </w:r>
            <w:r w:rsidRPr="00C0280D">
              <w:rPr>
                <w:rFonts w:eastAsia="Times New Roman" w:cs="Arial"/>
                <w:b/>
              </w:rPr>
              <w:t>b) —</w:t>
            </w:r>
            <w:r>
              <w:rPr>
                <w:rFonts w:ascii="Calibri" w:eastAsia="Times New Roman" w:hAnsi="Calibri"/>
              </w:rPr>
              <w:t xml:space="preserve"> </w:t>
            </w:r>
            <w:r>
              <w:t>Explain how it achieves the desired result</w:t>
            </w:r>
          </w:p>
          <w:p w:rsidR="00866C49" w:rsidRPr="00547586" w:rsidRDefault="00E872D8" w:rsidP="0022670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Line 14 will run the procedure</w:t>
            </w:r>
            <w:r w:rsidR="00226705">
              <w:rPr>
                <w:rFonts w:ascii="Calibri" w:eastAsia="Times New Roman" w:hAnsi="Calibri"/>
              </w:rPr>
              <w:t xml:space="preserve"> “</w:t>
            </w:r>
            <w:proofErr w:type="spellStart"/>
            <w:r w:rsidR="00226705">
              <w:rPr>
                <w:rFonts w:ascii="Calibri" w:eastAsia="Times New Roman" w:hAnsi="Calibri"/>
              </w:rPr>
              <w:t>keepCounting</w:t>
            </w:r>
            <w:proofErr w:type="spellEnd"/>
            <w:r w:rsidR="00226705">
              <w:rPr>
                <w:rFonts w:ascii="Calibri" w:eastAsia="Times New Roman" w:hAnsi="Calibri"/>
              </w:rPr>
              <w:t>” with the value of “</w:t>
            </w:r>
            <w:proofErr w:type="spellStart"/>
            <w:r w:rsidR="00226705">
              <w:rPr>
                <w:rFonts w:ascii="Calibri" w:eastAsia="Times New Roman" w:hAnsi="Calibri"/>
              </w:rPr>
              <w:t>currentCount</w:t>
            </w:r>
            <w:proofErr w:type="spellEnd"/>
            <w:r>
              <w:rPr>
                <w:rFonts w:ascii="Calibri" w:eastAsia="Times New Roman" w:hAnsi="Calibri"/>
              </w:rPr>
              <w:t xml:space="preserve">” as </w:t>
            </w:r>
            <w:r w:rsidR="00226705">
              <w:rPr>
                <w:rFonts w:ascii="Calibri" w:eastAsia="Times New Roman" w:hAnsi="Calibri"/>
              </w:rPr>
              <w:t>one unit lower than</w:t>
            </w: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226705" w:rsidP="00EA064C">
            <w:pPr>
              <w:rPr>
                <w:rFonts w:ascii="Calibri" w:eastAsia="Times New Roman" w:hAnsi="Calibri"/>
              </w:rPr>
            </w:pPr>
            <w:proofErr w:type="gramStart"/>
            <w:r>
              <w:rPr>
                <w:rFonts w:ascii="Calibri" w:eastAsia="Times New Roman" w:hAnsi="Calibri"/>
              </w:rPr>
              <w:t>before</w:t>
            </w:r>
            <w:proofErr w:type="gramEnd"/>
            <w:r>
              <w:rPr>
                <w:rFonts w:ascii="Calibri" w:eastAsia="Times New Roman" w:hAnsi="Calibri"/>
              </w:rPr>
              <w:t>.</w:t>
            </w: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D4CA0" w:rsidRDefault="00866C49" w:rsidP="00EA064C">
            <w:pPr>
              <w:rPr>
                <w:rFonts w:eastAsia="Times New Roman" w:cs="Arial"/>
              </w:rPr>
            </w:pPr>
            <w:r w:rsidRPr="00DF174F">
              <w:rPr>
                <w:rFonts w:cs="Arial"/>
                <w:b/>
              </w:rPr>
              <w:t>Step 1</w:t>
            </w:r>
            <w:r w:rsidRPr="00C0280D">
              <w:rPr>
                <w:rFonts w:eastAsia="Times New Roman" w:cs="Arial"/>
                <w:b/>
              </w:rPr>
              <w:t>c) —</w:t>
            </w:r>
            <w:r>
              <w:rPr>
                <w:rFonts w:eastAsia="Times New Roman" w:cs="Arial"/>
              </w:rPr>
              <w:t xml:space="preserve"> </w:t>
            </w:r>
            <w:r w:rsidRPr="005D4CA0">
              <w:rPr>
                <w:rFonts w:eastAsia="Times New Roman" w:cs="Arial"/>
              </w:rPr>
              <w:t>What is the purpose of recursion?</w:t>
            </w:r>
          </w:p>
          <w:p w:rsidR="00866C49" w:rsidRPr="00547586" w:rsidRDefault="00E872D8" w:rsidP="00EA064C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To minimise repetitiveness of code when using or reusing similar lines</w:t>
            </w:r>
          </w:p>
        </w:tc>
      </w:tr>
      <w:tr w:rsidR="00866C49" w:rsidTr="00EA064C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</w:p>
          <w:p w:rsidR="00866C49" w:rsidRPr="00547586" w:rsidRDefault="00866C49" w:rsidP="00EA064C">
            <w:pPr>
              <w:rPr>
                <w:rFonts w:ascii="Calibri" w:eastAsia="Times New Roman" w:hAnsi="Calibri"/>
              </w:rPr>
            </w:pPr>
            <w:bookmarkStart w:id="2" w:name="_GoBack"/>
            <w:bookmarkEnd w:id="2"/>
          </w:p>
        </w:tc>
      </w:tr>
    </w:tbl>
    <w:p w:rsidR="00866C49" w:rsidRDefault="00866C49" w:rsidP="00866C49">
      <w:pPr>
        <w:rPr>
          <w:rFonts w:cs="Arial"/>
        </w:rPr>
      </w:pPr>
    </w:p>
    <w:p w:rsidR="00866C49" w:rsidRDefault="00866C49" w:rsidP="00866C49">
      <w:pPr>
        <w:rPr>
          <w:rFonts w:cs="Arial"/>
          <w:b/>
        </w:rPr>
      </w:pPr>
    </w:p>
    <w:p w:rsidR="00866C49" w:rsidRPr="001E2C4C" w:rsidRDefault="00866C49" w:rsidP="00866C49">
      <w:pPr>
        <w:rPr>
          <w:rFonts w:cs="Arial"/>
          <w:b/>
        </w:rPr>
      </w:pPr>
      <w:r>
        <w:rPr>
          <w:rFonts w:cs="Arial"/>
          <w:b/>
        </w:rPr>
        <w:t xml:space="preserve">Step 2 — </w:t>
      </w:r>
      <w:proofErr w:type="gramStart"/>
      <w:r>
        <w:rPr>
          <w:rFonts w:cs="Arial"/>
        </w:rPr>
        <w:t>Modify</w:t>
      </w:r>
      <w:proofErr w:type="gramEnd"/>
      <w:r>
        <w:rPr>
          <w:rFonts w:cs="Arial"/>
        </w:rPr>
        <w:t xml:space="preserve"> the above program to produce the following output:</w:t>
      </w:r>
    </w:p>
    <w:p w:rsidR="00866C49" w:rsidRDefault="00866C49" w:rsidP="00866C49">
      <w:pPr>
        <w:spacing w:line="240" w:lineRule="auto"/>
        <w:rPr>
          <w:rFonts w:cs="Arial"/>
        </w:rPr>
      </w:pP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1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2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3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4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The dog rounded up 5 sheep</w:t>
      </w:r>
    </w:p>
    <w:p w:rsidR="00866C49" w:rsidRPr="00763F1E" w:rsidRDefault="00866C49" w:rsidP="00866C49">
      <w:pPr>
        <w:spacing w:line="240" w:lineRule="auto"/>
        <w:ind w:left="993"/>
        <w:rPr>
          <w:rFonts w:ascii="Courier New" w:hAnsi="Courier New" w:cs="Courier New"/>
        </w:rPr>
      </w:pPr>
      <w:r w:rsidRPr="00763F1E">
        <w:rPr>
          <w:rFonts w:ascii="Courier New" w:hAnsi="Courier New" w:cs="Courier New"/>
        </w:rPr>
        <w:t>And then went home for tea!</w:t>
      </w:r>
    </w:p>
    <w:p w:rsidR="00866C49" w:rsidRPr="00FF0011" w:rsidRDefault="00866C49" w:rsidP="00866C49">
      <w:pPr>
        <w:spacing w:line="240" w:lineRule="auto"/>
        <w:rPr>
          <w:rFonts w:cs="Arial"/>
        </w:rPr>
      </w:pPr>
    </w:p>
    <w:p w:rsidR="00866C49" w:rsidRPr="00C358B5" w:rsidRDefault="00866C49" w:rsidP="00866C49">
      <w:pPr>
        <w:ind w:left="993" w:hanging="993"/>
        <w:rPr>
          <w:rFonts w:cs="Arial"/>
        </w:rPr>
      </w:pPr>
      <w:r w:rsidRPr="00C358B5">
        <w:rPr>
          <w:rFonts w:cs="Arial"/>
          <w:b/>
        </w:rPr>
        <w:t>Step 3</w:t>
      </w:r>
      <w:r>
        <w:rPr>
          <w:rFonts w:cs="Arial"/>
        </w:rPr>
        <w:t xml:space="preserve"> </w:t>
      </w:r>
      <w:r w:rsidRPr="0007713B">
        <w:rPr>
          <w:rFonts w:cs="Arial"/>
          <w:b/>
        </w:rPr>
        <w:t>—</w:t>
      </w:r>
      <w:r>
        <w:rPr>
          <w:rFonts w:cs="Arial"/>
        </w:rPr>
        <w:t xml:space="preserve"> </w:t>
      </w:r>
      <w:proofErr w:type="gramStart"/>
      <w:r w:rsidRPr="00C358B5">
        <w:rPr>
          <w:rFonts w:cs="Arial"/>
        </w:rPr>
        <w:t>Create</w:t>
      </w:r>
      <w:proofErr w:type="gramEnd"/>
      <w:r w:rsidRPr="00C358B5">
        <w:rPr>
          <w:rFonts w:cs="Arial"/>
        </w:rPr>
        <w:t xml:space="preserve"> </w:t>
      </w:r>
      <w:r>
        <w:rPr>
          <w:rFonts w:cs="Arial"/>
        </w:rPr>
        <w:t>the modified program in an object-oriented language of your choice. R</w:t>
      </w:r>
      <w:r w:rsidRPr="00C358B5">
        <w:rPr>
          <w:rFonts w:cs="Arial"/>
        </w:rPr>
        <w:t>un the modified</w:t>
      </w:r>
      <w:r w:rsidRPr="00763F1E">
        <w:rPr>
          <w:rFonts w:cs="Arial"/>
        </w:rPr>
        <w:t xml:space="preserve"> program</w:t>
      </w:r>
      <w:r w:rsidRPr="00C358B5">
        <w:rPr>
          <w:rFonts w:cs="Arial"/>
        </w:rPr>
        <w:t xml:space="preserve"> and </w:t>
      </w:r>
      <w:r>
        <w:rPr>
          <w:rFonts w:cs="Arial"/>
        </w:rPr>
        <w:t xml:space="preserve">test the program to make sure </w:t>
      </w:r>
      <w:r w:rsidRPr="00C358B5">
        <w:rPr>
          <w:rFonts w:cs="Arial"/>
        </w:rPr>
        <w:t>that it works correctly.</w:t>
      </w:r>
    </w:p>
    <w:p w:rsidR="00866C49" w:rsidRPr="00C358B5" w:rsidRDefault="00866C49" w:rsidP="00866C49">
      <w:pPr>
        <w:rPr>
          <w:rFonts w:cs="Arial"/>
        </w:rPr>
      </w:pPr>
    </w:p>
    <w:p w:rsidR="00866C49" w:rsidRDefault="00866C49" w:rsidP="00866C49">
      <w:pPr>
        <w:ind w:left="993" w:hanging="993"/>
        <w:rPr>
          <w:rFonts w:cs="Arial"/>
        </w:rPr>
      </w:pPr>
      <w:r w:rsidRPr="00C358B5">
        <w:rPr>
          <w:rFonts w:cs="Arial"/>
          <w:b/>
        </w:rPr>
        <w:t>Step 4</w:t>
      </w:r>
      <w:r>
        <w:rPr>
          <w:rFonts w:cs="Arial"/>
        </w:rPr>
        <w:t xml:space="preserve"> </w:t>
      </w:r>
      <w:r w:rsidRPr="0003066B">
        <w:rPr>
          <w:rFonts w:cs="Arial"/>
          <w:b/>
        </w:rPr>
        <w:t>—</w:t>
      </w:r>
      <w:r>
        <w:rPr>
          <w:rFonts w:cs="Arial"/>
        </w:rPr>
        <w:t xml:space="preserve"> </w:t>
      </w:r>
      <w:r w:rsidRPr="00C358B5">
        <w:rPr>
          <w:rFonts w:cs="Arial"/>
        </w:rPr>
        <w:t>Produce hard</w:t>
      </w:r>
      <w:r>
        <w:rPr>
          <w:rFonts w:cs="Arial"/>
        </w:rPr>
        <w:t>-</w:t>
      </w:r>
      <w:r w:rsidRPr="00C358B5">
        <w:rPr>
          <w:rFonts w:cs="Arial"/>
        </w:rPr>
        <w:t xml:space="preserve">copy evidence of modified </w:t>
      </w:r>
      <w:r>
        <w:rPr>
          <w:rFonts w:cs="Arial"/>
        </w:rPr>
        <w:t>program</w:t>
      </w:r>
      <w:r w:rsidRPr="00C358B5">
        <w:rPr>
          <w:rFonts w:cs="Arial"/>
        </w:rPr>
        <w:t xml:space="preserve"> and the output from your test run.</w:t>
      </w:r>
      <w:r>
        <w:rPr>
          <w:rFonts w:cs="Arial"/>
        </w:rPr>
        <w:t xml:space="preserve"> </w:t>
      </w:r>
      <w:r w:rsidRPr="00C358B5">
        <w:rPr>
          <w:rFonts w:cs="Arial"/>
        </w:rPr>
        <w:t>Hand in this hard</w:t>
      </w:r>
      <w:r>
        <w:rPr>
          <w:rFonts w:cs="Arial"/>
        </w:rPr>
        <w:t>-</w:t>
      </w:r>
      <w:r w:rsidRPr="00C358B5">
        <w:rPr>
          <w:rFonts w:cs="Arial"/>
        </w:rPr>
        <w:t>copy evidence, labelled with your name and date of completion, to your assessor.</w:t>
      </w:r>
    </w:p>
    <w:p w:rsidR="00866C49" w:rsidRPr="00C358B5" w:rsidRDefault="00866C49" w:rsidP="00866C49">
      <w:pPr>
        <w:ind w:left="993" w:hanging="993"/>
        <w:rPr>
          <w:rFonts w:cs="Arial"/>
        </w:rPr>
      </w:pPr>
    </w:p>
    <w:p w:rsidR="003E7161" w:rsidRDefault="003E7161" w:rsidP="00866C49"/>
    <w:sectPr w:rsidR="003E7161" w:rsidSect="006572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05" w:rsidRDefault="00226705">
      <w:pPr>
        <w:spacing w:line="240" w:lineRule="auto"/>
      </w:pPr>
      <w:r>
        <w:separator/>
      </w:r>
    </w:p>
  </w:endnote>
  <w:endnote w:type="continuationSeparator" w:id="0">
    <w:p w:rsidR="00226705" w:rsidRDefault="00226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05" w:rsidRPr="005A008B" w:rsidRDefault="00226705" w:rsidP="00EA064C">
    <w:pPr>
      <w:tabs>
        <w:tab w:val="right" w:pos="7937"/>
        <w:tab w:val="right" w:pos="14004"/>
      </w:tabs>
      <w:rPr>
        <w:sz w:val="18"/>
      </w:rPr>
    </w:pPr>
    <w:r w:rsidRPr="00CA1981">
      <w:rPr>
        <w:sz w:val="18"/>
      </w:rPr>
      <w:t xml:space="preserve">Unit Assessment Support for Software Design and Development (H223 77) </w:t>
    </w:r>
    <w:r>
      <w:rPr>
        <w:sz w:val="18"/>
      </w:rPr>
      <w:br/>
    </w:r>
    <w:r w:rsidRPr="00CA1981">
      <w:rPr>
        <w:sz w:val="18"/>
      </w:rPr>
      <w:t>Advanced Higher</w:t>
    </w:r>
    <w:r>
      <w:rPr>
        <w:sz w:val="18"/>
      </w:rPr>
      <w:t xml:space="preserve"> — p</w:t>
    </w:r>
    <w:r w:rsidRPr="00CA1981">
      <w:rPr>
        <w:sz w:val="18"/>
      </w:rPr>
      <w:t>ackage 2: Unit-by-Unit approach</w:t>
    </w:r>
    <w:r>
      <w:rPr>
        <w:sz w:val="18"/>
      </w:rPr>
      <w:tab/>
    </w:r>
    <w:r w:rsidRPr="006A197B">
      <w:rPr>
        <w:sz w:val="18"/>
      </w:rPr>
      <w:fldChar w:fldCharType="begin"/>
    </w:r>
    <w:r w:rsidRPr="006A197B">
      <w:rPr>
        <w:sz w:val="18"/>
      </w:rPr>
      <w:instrText xml:space="preserve"> PAGE   \* MERGEFORMAT </w:instrText>
    </w:r>
    <w:r w:rsidRPr="006A197B">
      <w:rPr>
        <w:sz w:val="18"/>
      </w:rPr>
      <w:fldChar w:fldCharType="separate"/>
    </w:r>
    <w:r w:rsidR="00546E86">
      <w:rPr>
        <w:noProof/>
        <w:sz w:val="18"/>
      </w:rPr>
      <w:t>12</w:t>
    </w:r>
    <w:r w:rsidRPr="006A197B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05" w:rsidRDefault="00226705">
      <w:pPr>
        <w:spacing w:line="240" w:lineRule="auto"/>
      </w:pPr>
      <w:r>
        <w:separator/>
      </w:r>
    </w:p>
  </w:footnote>
  <w:footnote w:type="continuationSeparator" w:id="0">
    <w:p w:rsidR="00226705" w:rsidRDefault="002267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44AA"/>
    <w:multiLevelType w:val="hybridMultilevel"/>
    <w:tmpl w:val="C9A8B5E6"/>
    <w:lvl w:ilvl="0" w:tplc="65280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E57DD"/>
    <w:multiLevelType w:val="hybridMultilevel"/>
    <w:tmpl w:val="70D067C0"/>
    <w:lvl w:ilvl="0" w:tplc="37D43C4A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C17C8"/>
    <w:multiLevelType w:val="hybridMultilevel"/>
    <w:tmpl w:val="17509F3A"/>
    <w:lvl w:ilvl="0" w:tplc="7BBC7D44">
      <w:start w:val="1"/>
      <w:numFmt w:val="bullet"/>
      <w:pStyle w:val="Bullet"/>
      <w:lvlText w:val=""/>
      <w:lvlJc w:val="left"/>
      <w:pPr>
        <w:ind w:left="360" w:hanging="360"/>
      </w:pPr>
      <w:rPr>
        <w:rFonts w:ascii="Symbol" w:hAnsi="Symbol" w:cs="Symbol" w:hint="default"/>
      </w:rPr>
    </w:lvl>
    <w:lvl w:ilvl="1" w:tplc="F5B81B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E4444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2C8C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FC2E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48C4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AEF0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A9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BE0A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49"/>
    <w:rsid w:val="000008D5"/>
    <w:rsid w:val="00001439"/>
    <w:rsid w:val="00001688"/>
    <w:rsid w:val="00001898"/>
    <w:rsid w:val="00004C99"/>
    <w:rsid w:val="000108D3"/>
    <w:rsid w:val="000116D7"/>
    <w:rsid w:val="000117FD"/>
    <w:rsid w:val="00013C8E"/>
    <w:rsid w:val="0002121C"/>
    <w:rsid w:val="000229E0"/>
    <w:rsid w:val="00026CAC"/>
    <w:rsid w:val="000303A2"/>
    <w:rsid w:val="0003081E"/>
    <w:rsid w:val="000340B4"/>
    <w:rsid w:val="000374FE"/>
    <w:rsid w:val="00041090"/>
    <w:rsid w:val="00043947"/>
    <w:rsid w:val="00043F9C"/>
    <w:rsid w:val="00045523"/>
    <w:rsid w:val="0004580E"/>
    <w:rsid w:val="00047BDB"/>
    <w:rsid w:val="00047D25"/>
    <w:rsid w:val="00050A43"/>
    <w:rsid w:val="00052030"/>
    <w:rsid w:val="00052C48"/>
    <w:rsid w:val="00057CE3"/>
    <w:rsid w:val="00057F11"/>
    <w:rsid w:val="000616FF"/>
    <w:rsid w:val="00062D09"/>
    <w:rsid w:val="00063B5D"/>
    <w:rsid w:val="00071BD6"/>
    <w:rsid w:val="00072341"/>
    <w:rsid w:val="000731A2"/>
    <w:rsid w:val="000763FA"/>
    <w:rsid w:val="00080F95"/>
    <w:rsid w:val="0008533D"/>
    <w:rsid w:val="00090CE7"/>
    <w:rsid w:val="0009101C"/>
    <w:rsid w:val="000957BB"/>
    <w:rsid w:val="000A0002"/>
    <w:rsid w:val="000B4CD6"/>
    <w:rsid w:val="000B6032"/>
    <w:rsid w:val="000B637C"/>
    <w:rsid w:val="000C0338"/>
    <w:rsid w:val="000C0D1C"/>
    <w:rsid w:val="000C0D98"/>
    <w:rsid w:val="000C26FD"/>
    <w:rsid w:val="000C51CC"/>
    <w:rsid w:val="000C7D22"/>
    <w:rsid w:val="000C7F24"/>
    <w:rsid w:val="000D0644"/>
    <w:rsid w:val="000D0904"/>
    <w:rsid w:val="000D10A3"/>
    <w:rsid w:val="000D1DBF"/>
    <w:rsid w:val="000D285F"/>
    <w:rsid w:val="000D62A2"/>
    <w:rsid w:val="000D681E"/>
    <w:rsid w:val="000E07EA"/>
    <w:rsid w:val="000E2204"/>
    <w:rsid w:val="000E2480"/>
    <w:rsid w:val="000E3BA0"/>
    <w:rsid w:val="000E44FC"/>
    <w:rsid w:val="000E75DC"/>
    <w:rsid w:val="000F03CE"/>
    <w:rsid w:val="000F6369"/>
    <w:rsid w:val="00100525"/>
    <w:rsid w:val="00102ED6"/>
    <w:rsid w:val="00103BBB"/>
    <w:rsid w:val="00105227"/>
    <w:rsid w:val="00105497"/>
    <w:rsid w:val="0011037D"/>
    <w:rsid w:val="001108D2"/>
    <w:rsid w:val="001157E1"/>
    <w:rsid w:val="00116E1E"/>
    <w:rsid w:val="001177E3"/>
    <w:rsid w:val="00120D60"/>
    <w:rsid w:val="0012703F"/>
    <w:rsid w:val="00133BF8"/>
    <w:rsid w:val="00137633"/>
    <w:rsid w:val="001532E2"/>
    <w:rsid w:val="00154EC7"/>
    <w:rsid w:val="00161B74"/>
    <w:rsid w:val="00161BA0"/>
    <w:rsid w:val="00161F68"/>
    <w:rsid w:val="001635D0"/>
    <w:rsid w:val="00163DB4"/>
    <w:rsid w:val="00165D84"/>
    <w:rsid w:val="001678DB"/>
    <w:rsid w:val="00170160"/>
    <w:rsid w:val="00170326"/>
    <w:rsid w:val="00170B40"/>
    <w:rsid w:val="00170FC3"/>
    <w:rsid w:val="00171CC1"/>
    <w:rsid w:val="00173808"/>
    <w:rsid w:val="00177843"/>
    <w:rsid w:val="00183AA7"/>
    <w:rsid w:val="00185839"/>
    <w:rsid w:val="00186D1F"/>
    <w:rsid w:val="00187112"/>
    <w:rsid w:val="00187E19"/>
    <w:rsid w:val="00191106"/>
    <w:rsid w:val="00193A75"/>
    <w:rsid w:val="001A1438"/>
    <w:rsid w:val="001A1F11"/>
    <w:rsid w:val="001A3E46"/>
    <w:rsid w:val="001A5150"/>
    <w:rsid w:val="001B2049"/>
    <w:rsid w:val="001B5375"/>
    <w:rsid w:val="001D071A"/>
    <w:rsid w:val="001D14CE"/>
    <w:rsid w:val="001D1907"/>
    <w:rsid w:val="001D1BBD"/>
    <w:rsid w:val="001D6772"/>
    <w:rsid w:val="001E7993"/>
    <w:rsid w:val="001F06D6"/>
    <w:rsid w:val="001F1B3D"/>
    <w:rsid w:val="001F302F"/>
    <w:rsid w:val="001F324A"/>
    <w:rsid w:val="001F5F29"/>
    <w:rsid w:val="001F749C"/>
    <w:rsid w:val="002009B6"/>
    <w:rsid w:val="002040AE"/>
    <w:rsid w:val="002049DA"/>
    <w:rsid w:val="00207FAF"/>
    <w:rsid w:val="00212814"/>
    <w:rsid w:val="00222716"/>
    <w:rsid w:val="00222B8A"/>
    <w:rsid w:val="002262C0"/>
    <w:rsid w:val="00226705"/>
    <w:rsid w:val="0022678C"/>
    <w:rsid w:val="00230859"/>
    <w:rsid w:val="00232790"/>
    <w:rsid w:val="002343A5"/>
    <w:rsid w:val="00243131"/>
    <w:rsid w:val="00245940"/>
    <w:rsid w:val="0024749C"/>
    <w:rsid w:val="00250EB6"/>
    <w:rsid w:val="00260665"/>
    <w:rsid w:val="00263814"/>
    <w:rsid w:val="00263A06"/>
    <w:rsid w:val="00265D3A"/>
    <w:rsid w:val="002674A7"/>
    <w:rsid w:val="002703FB"/>
    <w:rsid w:val="00271F37"/>
    <w:rsid w:val="00272DD7"/>
    <w:rsid w:val="00273352"/>
    <w:rsid w:val="00274B63"/>
    <w:rsid w:val="0028336C"/>
    <w:rsid w:val="002903BC"/>
    <w:rsid w:val="00290973"/>
    <w:rsid w:val="0029347E"/>
    <w:rsid w:val="00293B20"/>
    <w:rsid w:val="00294E91"/>
    <w:rsid w:val="00297BE0"/>
    <w:rsid w:val="002A177A"/>
    <w:rsid w:val="002A4536"/>
    <w:rsid w:val="002A4C15"/>
    <w:rsid w:val="002A67FE"/>
    <w:rsid w:val="002B3019"/>
    <w:rsid w:val="002B4A5A"/>
    <w:rsid w:val="002B6560"/>
    <w:rsid w:val="002B7476"/>
    <w:rsid w:val="002C1C13"/>
    <w:rsid w:val="002C3707"/>
    <w:rsid w:val="002C47D4"/>
    <w:rsid w:val="002D1D52"/>
    <w:rsid w:val="002D1F9D"/>
    <w:rsid w:val="002D6474"/>
    <w:rsid w:val="002E2126"/>
    <w:rsid w:val="002E266D"/>
    <w:rsid w:val="002E4FCE"/>
    <w:rsid w:val="002F063F"/>
    <w:rsid w:val="002F0AB7"/>
    <w:rsid w:val="002F1FBF"/>
    <w:rsid w:val="002F58DC"/>
    <w:rsid w:val="002F63C1"/>
    <w:rsid w:val="00313977"/>
    <w:rsid w:val="003208C3"/>
    <w:rsid w:val="00321D04"/>
    <w:rsid w:val="00325541"/>
    <w:rsid w:val="0032773D"/>
    <w:rsid w:val="00330B6F"/>
    <w:rsid w:val="00331963"/>
    <w:rsid w:val="0033327C"/>
    <w:rsid w:val="003356B9"/>
    <w:rsid w:val="0033680A"/>
    <w:rsid w:val="00343908"/>
    <w:rsid w:val="003440DF"/>
    <w:rsid w:val="00347E56"/>
    <w:rsid w:val="003508CD"/>
    <w:rsid w:val="003509B0"/>
    <w:rsid w:val="003526CF"/>
    <w:rsid w:val="0035608E"/>
    <w:rsid w:val="0036277F"/>
    <w:rsid w:val="00362972"/>
    <w:rsid w:val="00366ACF"/>
    <w:rsid w:val="00367D23"/>
    <w:rsid w:val="00372BE4"/>
    <w:rsid w:val="00377324"/>
    <w:rsid w:val="0038105F"/>
    <w:rsid w:val="00382D55"/>
    <w:rsid w:val="00386D2E"/>
    <w:rsid w:val="00387403"/>
    <w:rsid w:val="003901BD"/>
    <w:rsid w:val="00393B4C"/>
    <w:rsid w:val="0039545E"/>
    <w:rsid w:val="003963FC"/>
    <w:rsid w:val="00397DE6"/>
    <w:rsid w:val="003A0CE0"/>
    <w:rsid w:val="003A19DB"/>
    <w:rsid w:val="003A2B2A"/>
    <w:rsid w:val="003A3549"/>
    <w:rsid w:val="003A3621"/>
    <w:rsid w:val="003A649D"/>
    <w:rsid w:val="003A7C59"/>
    <w:rsid w:val="003B0CA5"/>
    <w:rsid w:val="003B0E9B"/>
    <w:rsid w:val="003B273C"/>
    <w:rsid w:val="003C12B7"/>
    <w:rsid w:val="003C4D29"/>
    <w:rsid w:val="003C77D5"/>
    <w:rsid w:val="003C78BF"/>
    <w:rsid w:val="003D1884"/>
    <w:rsid w:val="003D6023"/>
    <w:rsid w:val="003D73B1"/>
    <w:rsid w:val="003E2834"/>
    <w:rsid w:val="003E3CF3"/>
    <w:rsid w:val="003E4538"/>
    <w:rsid w:val="003E7161"/>
    <w:rsid w:val="003E717D"/>
    <w:rsid w:val="003F040B"/>
    <w:rsid w:val="003F12A5"/>
    <w:rsid w:val="003F35AF"/>
    <w:rsid w:val="003F3D37"/>
    <w:rsid w:val="003F7B61"/>
    <w:rsid w:val="00401696"/>
    <w:rsid w:val="0041133A"/>
    <w:rsid w:val="004208B4"/>
    <w:rsid w:val="00426CCB"/>
    <w:rsid w:val="004327C5"/>
    <w:rsid w:val="00433CDE"/>
    <w:rsid w:val="0043760B"/>
    <w:rsid w:val="00437CD3"/>
    <w:rsid w:val="00443091"/>
    <w:rsid w:val="004448BF"/>
    <w:rsid w:val="0044529C"/>
    <w:rsid w:val="00445898"/>
    <w:rsid w:val="004463ED"/>
    <w:rsid w:val="00446730"/>
    <w:rsid w:val="004516A0"/>
    <w:rsid w:val="00451BA1"/>
    <w:rsid w:val="00454D1C"/>
    <w:rsid w:val="0045555E"/>
    <w:rsid w:val="00455D67"/>
    <w:rsid w:val="00456CEB"/>
    <w:rsid w:val="0046138A"/>
    <w:rsid w:val="004630CC"/>
    <w:rsid w:val="0046310E"/>
    <w:rsid w:val="00465BAE"/>
    <w:rsid w:val="004674D3"/>
    <w:rsid w:val="004722C1"/>
    <w:rsid w:val="00472482"/>
    <w:rsid w:val="004767DD"/>
    <w:rsid w:val="00477F7B"/>
    <w:rsid w:val="00482351"/>
    <w:rsid w:val="00483C94"/>
    <w:rsid w:val="00484995"/>
    <w:rsid w:val="00485888"/>
    <w:rsid w:val="0049053D"/>
    <w:rsid w:val="0049065C"/>
    <w:rsid w:val="00490FB5"/>
    <w:rsid w:val="004920CA"/>
    <w:rsid w:val="00492FFB"/>
    <w:rsid w:val="00495C84"/>
    <w:rsid w:val="00497C4F"/>
    <w:rsid w:val="004A0231"/>
    <w:rsid w:val="004A2EBD"/>
    <w:rsid w:val="004B1E4D"/>
    <w:rsid w:val="004B3E0E"/>
    <w:rsid w:val="004B48C0"/>
    <w:rsid w:val="004C2A55"/>
    <w:rsid w:val="004C67FA"/>
    <w:rsid w:val="004C6D33"/>
    <w:rsid w:val="004D044E"/>
    <w:rsid w:val="004D16A1"/>
    <w:rsid w:val="004D26A5"/>
    <w:rsid w:val="004D3D08"/>
    <w:rsid w:val="004D515B"/>
    <w:rsid w:val="004E587F"/>
    <w:rsid w:val="004F1631"/>
    <w:rsid w:val="004F49D6"/>
    <w:rsid w:val="0050012F"/>
    <w:rsid w:val="00500AF8"/>
    <w:rsid w:val="005017C6"/>
    <w:rsid w:val="00502A2C"/>
    <w:rsid w:val="00504AB9"/>
    <w:rsid w:val="00505677"/>
    <w:rsid w:val="00506E3C"/>
    <w:rsid w:val="00506E9C"/>
    <w:rsid w:val="00507876"/>
    <w:rsid w:val="00511A60"/>
    <w:rsid w:val="00532E8C"/>
    <w:rsid w:val="00533358"/>
    <w:rsid w:val="005366B3"/>
    <w:rsid w:val="00537D89"/>
    <w:rsid w:val="005417F6"/>
    <w:rsid w:val="00546E86"/>
    <w:rsid w:val="00553A17"/>
    <w:rsid w:val="00554DA6"/>
    <w:rsid w:val="005559FE"/>
    <w:rsid w:val="00556DCE"/>
    <w:rsid w:val="00562427"/>
    <w:rsid w:val="00564E18"/>
    <w:rsid w:val="00565255"/>
    <w:rsid w:val="0056716D"/>
    <w:rsid w:val="00567B6F"/>
    <w:rsid w:val="005724E6"/>
    <w:rsid w:val="0058108E"/>
    <w:rsid w:val="0058222F"/>
    <w:rsid w:val="005832A6"/>
    <w:rsid w:val="00587DD1"/>
    <w:rsid w:val="00591DF7"/>
    <w:rsid w:val="00591FFE"/>
    <w:rsid w:val="00593D84"/>
    <w:rsid w:val="00597C79"/>
    <w:rsid w:val="005A22F9"/>
    <w:rsid w:val="005A2AB4"/>
    <w:rsid w:val="005A782A"/>
    <w:rsid w:val="005B5B30"/>
    <w:rsid w:val="005B718C"/>
    <w:rsid w:val="005B7F92"/>
    <w:rsid w:val="005C02CB"/>
    <w:rsid w:val="005C27F1"/>
    <w:rsid w:val="005D0EE3"/>
    <w:rsid w:val="005D171C"/>
    <w:rsid w:val="005D48D8"/>
    <w:rsid w:val="005E0150"/>
    <w:rsid w:val="005E1823"/>
    <w:rsid w:val="005E3975"/>
    <w:rsid w:val="005E77C6"/>
    <w:rsid w:val="005F188F"/>
    <w:rsid w:val="005F4CB7"/>
    <w:rsid w:val="005F6149"/>
    <w:rsid w:val="00602D37"/>
    <w:rsid w:val="006151C0"/>
    <w:rsid w:val="00615BB4"/>
    <w:rsid w:val="006235D7"/>
    <w:rsid w:val="0063156A"/>
    <w:rsid w:val="00633F4D"/>
    <w:rsid w:val="00643128"/>
    <w:rsid w:val="00643EEA"/>
    <w:rsid w:val="0064720F"/>
    <w:rsid w:val="00657263"/>
    <w:rsid w:val="0065753F"/>
    <w:rsid w:val="00657E4B"/>
    <w:rsid w:val="006611D9"/>
    <w:rsid w:val="00661661"/>
    <w:rsid w:val="00664D62"/>
    <w:rsid w:val="0066520C"/>
    <w:rsid w:val="0066585A"/>
    <w:rsid w:val="00667BC2"/>
    <w:rsid w:val="00671C39"/>
    <w:rsid w:val="006767D8"/>
    <w:rsid w:val="00676BB0"/>
    <w:rsid w:val="00677C06"/>
    <w:rsid w:val="00680BF1"/>
    <w:rsid w:val="00685308"/>
    <w:rsid w:val="00686191"/>
    <w:rsid w:val="0068662C"/>
    <w:rsid w:val="00686666"/>
    <w:rsid w:val="00686D97"/>
    <w:rsid w:val="006914F6"/>
    <w:rsid w:val="00691CC2"/>
    <w:rsid w:val="0069289E"/>
    <w:rsid w:val="006937CF"/>
    <w:rsid w:val="00697434"/>
    <w:rsid w:val="00697F9C"/>
    <w:rsid w:val="006A149C"/>
    <w:rsid w:val="006A3435"/>
    <w:rsid w:val="006A4055"/>
    <w:rsid w:val="006A4B48"/>
    <w:rsid w:val="006A55CF"/>
    <w:rsid w:val="006A733F"/>
    <w:rsid w:val="006B6E3E"/>
    <w:rsid w:val="006C14C8"/>
    <w:rsid w:val="006C2B98"/>
    <w:rsid w:val="006C2BE8"/>
    <w:rsid w:val="006C2D82"/>
    <w:rsid w:val="006C4B1F"/>
    <w:rsid w:val="006D0453"/>
    <w:rsid w:val="006D09AD"/>
    <w:rsid w:val="006D2494"/>
    <w:rsid w:val="006D430D"/>
    <w:rsid w:val="006D6A71"/>
    <w:rsid w:val="006E0387"/>
    <w:rsid w:val="006E4706"/>
    <w:rsid w:val="006E7D23"/>
    <w:rsid w:val="006F41F5"/>
    <w:rsid w:val="006F44D6"/>
    <w:rsid w:val="006F4646"/>
    <w:rsid w:val="006F6E6B"/>
    <w:rsid w:val="006F72BE"/>
    <w:rsid w:val="00701592"/>
    <w:rsid w:val="00705190"/>
    <w:rsid w:val="00710168"/>
    <w:rsid w:val="0071160C"/>
    <w:rsid w:val="007130F9"/>
    <w:rsid w:val="00713937"/>
    <w:rsid w:val="0071493F"/>
    <w:rsid w:val="007164DC"/>
    <w:rsid w:val="007165C8"/>
    <w:rsid w:val="00716668"/>
    <w:rsid w:val="007215B3"/>
    <w:rsid w:val="00722FED"/>
    <w:rsid w:val="007242E6"/>
    <w:rsid w:val="00725196"/>
    <w:rsid w:val="00727479"/>
    <w:rsid w:val="00735C24"/>
    <w:rsid w:val="0073729E"/>
    <w:rsid w:val="007454DA"/>
    <w:rsid w:val="00745CFF"/>
    <w:rsid w:val="00751FAF"/>
    <w:rsid w:val="007521B6"/>
    <w:rsid w:val="007527B3"/>
    <w:rsid w:val="00764415"/>
    <w:rsid w:val="007670E1"/>
    <w:rsid w:val="007803A3"/>
    <w:rsid w:val="00781F63"/>
    <w:rsid w:val="00782F31"/>
    <w:rsid w:val="00783897"/>
    <w:rsid w:val="007876B6"/>
    <w:rsid w:val="007927D5"/>
    <w:rsid w:val="00794184"/>
    <w:rsid w:val="00794690"/>
    <w:rsid w:val="007A1A47"/>
    <w:rsid w:val="007A1BF0"/>
    <w:rsid w:val="007A713E"/>
    <w:rsid w:val="007A7C3E"/>
    <w:rsid w:val="007B169D"/>
    <w:rsid w:val="007B1945"/>
    <w:rsid w:val="007B42B3"/>
    <w:rsid w:val="007B4950"/>
    <w:rsid w:val="007B6EDB"/>
    <w:rsid w:val="007C0AEF"/>
    <w:rsid w:val="007C115B"/>
    <w:rsid w:val="007C29A9"/>
    <w:rsid w:val="007C60EE"/>
    <w:rsid w:val="007C76F2"/>
    <w:rsid w:val="007D0DA7"/>
    <w:rsid w:val="007D4859"/>
    <w:rsid w:val="007E0C9E"/>
    <w:rsid w:val="007E2A2E"/>
    <w:rsid w:val="007E31C5"/>
    <w:rsid w:val="007E51A9"/>
    <w:rsid w:val="007F2B69"/>
    <w:rsid w:val="007F62D8"/>
    <w:rsid w:val="007F7396"/>
    <w:rsid w:val="00803885"/>
    <w:rsid w:val="00806550"/>
    <w:rsid w:val="00816B94"/>
    <w:rsid w:val="008213B3"/>
    <w:rsid w:val="0082183D"/>
    <w:rsid w:val="008231AF"/>
    <w:rsid w:val="008269BA"/>
    <w:rsid w:val="008309CD"/>
    <w:rsid w:val="00831A82"/>
    <w:rsid w:val="008322AB"/>
    <w:rsid w:val="0083368A"/>
    <w:rsid w:val="008352F3"/>
    <w:rsid w:val="0083598A"/>
    <w:rsid w:val="00837F32"/>
    <w:rsid w:val="00840760"/>
    <w:rsid w:val="00853774"/>
    <w:rsid w:val="00853F3B"/>
    <w:rsid w:val="008556FC"/>
    <w:rsid w:val="0086142B"/>
    <w:rsid w:val="00863EAC"/>
    <w:rsid w:val="00864B30"/>
    <w:rsid w:val="00866C49"/>
    <w:rsid w:val="008670B3"/>
    <w:rsid w:val="00871BAA"/>
    <w:rsid w:val="008743A0"/>
    <w:rsid w:val="008766E0"/>
    <w:rsid w:val="00881BA7"/>
    <w:rsid w:val="00882308"/>
    <w:rsid w:val="0088238E"/>
    <w:rsid w:val="0089017B"/>
    <w:rsid w:val="00890AD1"/>
    <w:rsid w:val="00892798"/>
    <w:rsid w:val="00892CBE"/>
    <w:rsid w:val="0089498F"/>
    <w:rsid w:val="008A0FF7"/>
    <w:rsid w:val="008A275A"/>
    <w:rsid w:val="008A2CFB"/>
    <w:rsid w:val="008A54EB"/>
    <w:rsid w:val="008A596B"/>
    <w:rsid w:val="008A5C77"/>
    <w:rsid w:val="008B1945"/>
    <w:rsid w:val="008B1B89"/>
    <w:rsid w:val="008B22F7"/>
    <w:rsid w:val="008B30CE"/>
    <w:rsid w:val="008B3D37"/>
    <w:rsid w:val="008C41AA"/>
    <w:rsid w:val="008C78A5"/>
    <w:rsid w:val="008D1CA9"/>
    <w:rsid w:val="008D4800"/>
    <w:rsid w:val="008D5A28"/>
    <w:rsid w:val="008E4849"/>
    <w:rsid w:val="008F2C8F"/>
    <w:rsid w:val="008F71B1"/>
    <w:rsid w:val="008F7E2D"/>
    <w:rsid w:val="00900C0A"/>
    <w:rsid w:val="00901BA8"/>
    <w:rsid w:val="009023E0"/>
    <w:rsid w:val="00904233"/>
    <w:rsid w:val="00905543"/>
    <w:rsid w:val="00906BB8"/>
    <w:rsid w:val="0090717D"/>
    <w:rsid w:val="00920848"/>
    <w:rsid w:val="00921CF0"/>
    <w:rsid w:val="0092236E"/>
    <w:rsid w:val="00922AFB"/>
    <w:rsid w:val="00923491"/>
    <w:rsid w:val="00924EC9"/>
    <w:rsid w:val="009260D0"/>
    <w:rsid w:val="009314F8"/>
    <w:rsid w:val="00933881"/>
    <w:rsid w:val="009349BD"/>
    <w:rsid w:val="00937477"/>
    <w:rsid w:val="00940805"/>
    <w:rsid w:val="00941ADF"/>
    <w:rsid w:val="0095140F"/>
    <w:rsid w:val="009514BB"/>
    <w:rsid w:val="00951995"/>
    <w:rsid w:val="00952428"/>
    <w:rsid w:val="00952561"/>
    <w:rsid w:val="00956EB9"/>
    <w:rsid w:val="00957495"/>
    <w:rsid w:val="009577C5"/>
    <w:rsid w:val="00962BA1"/>
    <w:rsid w:val="00962C95"/>
    <w:rsid w:val="00963AF4"/>
    <w:rsid w:val="009669DB"/>
    <w:rsid w:val="00972170"/>
    <w:rsid w:val="009742E1"/>
    <w:rsid w:val="0097658C"/>
    <w:rsid w:val="009837D3"/>
    <w:rsid w:val="00984A99"/>
    <w:rsid w:val="00985326"/>
    <w:rsid w:val="00985490"/>
    <w:rsid w:val="00991D81"/>
    <w:rsid w:val="0099216B"/>
    <w:rsid w:val="00996B42"/>
    <w:rsid w:val="009A2828"/>
    <w:rsid w:val="009A5721"/>
    <w:rsid w:val="009A7846"/>
    <w:rsid w:val="009B228E"/>
    <w:rsid w:val="009B383B"/>
    <w:rsid w:val="009B3EEF"/>
    <w:rsid w:val="009B5E3B"/>
    <w:rsid w:val="009B5EB0"/>
    <w:rsid w:val="009B6A5F"/>
    <w:rsid w:val="009C0F90"/>
    <w:rsid w:val="009C164E"/>
    <w:rsid w:val="009C1E85"/>
    <w:rsid w:val="009C75A8"/>
    <w:rsid w:val="009C7829"/>
    <w:rsid w:val="009D053B"/>
    <w:rsid w:val="009D57CC"/>
    <w:rsid w:val="009E11CF"/>
    <w:rsid w:val="009E177C"/>
    <w:rsid w:val="009E29C3"/>
    <w:rsid w:val="009E3A44"/>
    <w:rsid w:val="009E5292"/>
    <w:rsid w:val="009E67E5"/>
    <w:rsid w:val="009F09F6"/>
    <w:rsid w:val="00A041D3"/>
    <w:rsid w:val="00A04FB2"/>
    <w:rsid w:val="00A05078"/>
    <w:rsid w:val="00A07B47"/>
    <w:rsid w:val="00A102DC"/>
    <w:rsid w:val="00A14125"/>
    <w:rsid w:val="00A14952"/>
    <w:rsid w:val="00A15BCD"/>
    <w:rsid w:val="00A16A36"/>
    <w:rsid w:val="00A17F84"/>
    <w:rsid w:val="00A211DD"/>
    <w:rsid w:val="00A308BB"/>
    <w:rsid w:val="00A3132A"/>
    <w:rsid w:val="00A36CB9"/>
    <w:rsid w:val="00A42038"/>
    <w:rsid w:val="00A47474"/>
    <w:rsid w:val="00A475A0"/>
    <w:rsid w:val="00A47B65"/>
    <w:rsid w:val="00A67791"/>
    <w:rsid w:val="00A70F02"/>
    <w:rsid w:val="00A71A6F"/>
    <w:rsid w:val="00A73C94"/>
    <w:rsid w:val="00A745B1"/>
    <w:rsid w:val="00A76F89"/>
    <w:rsid w:val="00A81A76"/>
    <w:rsid w:val="00A8259B"/>
    <w:rsid w:val="00AA0385"/>
    <w:rsid w:val="00AA17C2"/>
    <w:rsid w:val="00AA3AB3"/>
    <w:rsid w:val="00AB12FF"/>
    <w:rsid w:val="00AB2104"/>
    <w:rsid w:val="00AB2986"/>
    <w:rsid w:val="00AB5FF3"/>
    <w:rsid w:val="00AC0B63"/>
    <w:rsid w:val="00AC4BC8"/>
    <w:rsid w:val="00AC7E67"/>
    <w:rsid w:val="00AD001E"/>
    <w:rsid w:val="00AD0FC9"/>
    <w:rsid w:val="00AD1308"/>
    <w:rsid w:val="00AD2C9B"/>
    <w:rsid w:val="00AD5A77"/>
    <w:rsid w:val="00AD5B6E"/>
    <w:rsid w:val="00AD5CDF"/>
    <w:rsid w:val="00AD79B0"/>
    <w:rsid w:val="00AE18D3"/>
    <w:rsid w:val="00AE218C"/>
    <w:rsid w:val="00AE6C45"/>
    <w:rsid w:val="00AF3FE1"/>
    <w:rsid w:val="00AF44B6"/>
    <w:rsid w:val="00B02EF1"/>
    <w:rsid w:val="00B03664"/>
    <w:rsid w:val="00B05A14"/>
    <w:rsid w:val="00B05EC8"/>
    <w:rsid w:val="00B06DDE"/>
    <w:rsid w:val="00B07FC6"/>
    <w:rsid w:val="00B10ED6"/>
    <w:rsid w:val="00B1402E"/>
    <w:rsid w:val="00B22652"/>
    <w:rsid w:val="00B24692"/>
    <w:rsid w:val="00B24760"/>
    <w:rsid w:val="00B24944"/>
    <w:rsid w:val="00B265F0"/>
    <w:rsid w:val="00B30530"/>
    <w:rsid w:val="00B33D17"/>
    <w:rsid w:val="00B33E39"/>
    <w:rsid w:val="00B344E3"/>
    <w:rsid w:val="00B35D84"/>
    <w:rsid w:val="00B3786C"/>
    <w:rsid w:val="00B409B4"/>
    <w:rsid w:val="00B4761B"/>
    <w:rsid w:val="00B51BD0"/>
    <w:rsid w:val="00B51FA0"/>
    <w:rsid w:val="00B54EC7"/>
    <w:rsid w:val="00B57F5E"/>
    <w:rsid w:val="00B604B1"/>
    <w:rsid w:val="00B6632D"/>
    <w:rsid w:val="00B67B57"/>
    <w:rsid w:val="00B72A36"/>
    <w:rsid w:val="00B74D95"/>
    <w:rsid w:val="00B750D6"/>
    <w:rsid w:val="00B7628F"/>
    <w:rsid w:val="00B76434"/>
    <w:rsid w:val="00B81748"/>
    <w:rsid w:val="00B83C29"/>
    <w:rsid w:val="00B91EAB"/>
    <w:rsid w:val="00B92290"/>
    <w:rsid w:val="00B92A4A"/>
    <w:rsid w:val="00B93021"/>
    <w:rsid w:val="00B933F5"/>
    <w:rsid w:val="00B949A4"/>
    <w:rsid w:val="00B961A2"/>
    <w:rsid w:val="00B9667A"/>
    <w:rsid w:val="00B96E46"/>
    <w:rsid w:val="00BA4B08"/>
    <w:rsid w:val="00BA7B96"/>
    <w:rsid w:val="00BB1042"/>
    <w:rsid w:val="00BB28F2"/>
    <w:rsid w:val="00BB2B55"/>
    <w:rsid w:val="00BC0C69"/>
    <w:rsid w:val="00BC52AE"/>
    <w:rsid w:val="00BC5308"/>
    <w:rsid w:val="00BC729A"/>
    <w:rsid w:val="00BC729B"/>
    <w:rsid w:val="00BD0B8B"/>
    <w:rsid w:val="00BD15A7"/>
    <w:rsid w:val="00BD2792"/>
    <w:rsid w:val="00BD5542"/>
    <w:rsid w:val="00BD6B90"/>
    <w:rsid w:val="00BD6DB8"/>
    <w:rsid w:val="00BE5D79"/>
    <w:rsid w:val="00BE75F0"/>
    <w:rsid w:val="00BF0C41"/>
    <w:rsid w:val="00BF177C"/>
    <w:rsid w:val="00BF1D62"/>
    <w:rsid w:val="00BF2EE4"/>
    <w:rsid w:val="00C00C92"/>
    <w:rsid w:val="00C100AE"/>
    <w:rsid w:val="00C10911"/>
    <w:rsid w:val="00C11E8F"/>
    <w:rsid w:val="00C13339"/>
    <w:rsid w:val="00C13AE3"/>
    <w:rsid w:val="00C205D0"/>
    <w:rsid w:val="00C20DC5"/>
    <w:rsid w:val="00C22DBD"/>
    <w:rsid w:val="00C27364"/>
    <w:rsid w:val="00C31B7C"/>
    <w:rsid w:val="00C35642"/>
    <w:rsid w:val="00C36738"/>
    <w:rsid w:val="00C40357"/>
    <w:rsid w:val="00C41318"/>
    <w:rsid w:val="00C44F7F"/>
    <w:rsid w:val="00C52098"/>
    <w:rsid w:val="00C57D28"/>
    <w:rsid w:val="00C60070"/>
    <w:rsid w:val="00C6109F"/>
    <w:rsid w:val="00C672AC"/>
    <w:rsid w:val="00C673D8"/>
    <w:rsid w:val="00C732E7"/>
    <w:rsid w:val="00C770FB"/>
    <w:rsid w:val="00C80E82"/>
    <w:rsid w:val="00C850D0"/>
    <w:rsid w:val="00C86FA9"/>
    <w:rsid w:val="00C915F7"/>
    <w:rsid w:val="00C91D20"/>
    <w:rsid w:val="00C9490A"/>
    <w:rsid w:val="00C94A36"/>
    <w:rsid w:val="00CA08D2"/>
    <w:rsid w:val="00CA3E9C"/>
    <w:rsid w:val="00CA4099"/>
    <w:rsid w:val="00CA563E"/>
    <w:rsid w:val="00CA713F"/>
    <w:rsid w:val="00CA741F"/>
    <w:rsid w:val="00CB0F4B"/>
    <w:rsid w:val="00CB2414"/>
    <w:rsid w:val="00CB2AA3"/>
    <w:rsid w:val="00CB6434"/>
    <w:rsid w:val="00CC4B1E"/>
    <w:rsid w:val="00CC52B6"/>
    <w:rsid w:val="00CC7C64"/>
    <w:rsid w:val="00CD02FA"/>
    <w:rsid w:val="00CD0B79"/>
    <w:rsid w:val="00CD4250"/>
    <w:rsid w:val="00CE151D"/>
    <w:rsid w:val="00CE4183"/>
    <w:rsid w:val="00CE4C1D"/>
    <w:rsid w:val="00CE4CA2"/>
    <w:rsid w:val="00CE53EF"/>
    <w:rsid w:val="00CF21E2"/>
    <w:rsid w:val="00CF2B43"/>
    <w:rsid w:val="00CF3E57"/>
    <w:rsid w:val="00CF66DD"/>
    <w:rsid w:val="00CF7BB3"/>
    <w:rsid w:val="00D00386"/>
    <w:rsid w:val="00D0263E"/>
    <w:rsid w:val="00D02A12"/>
    <w:rsid w:val="00D02FE5"/>
    <w:rsid w:val="00D05304"/>
    <w:rsid w:val="00D06DE3"/>
    <w:rsid w:val="00D10707"/>
    <w:rsid w:val="00D10A81"/>
    <w:rsid w:val="00D12B03"/>
    <w:rsid w:val="00D1410F"/>
    <w:rsid w:val="00D2207D"/>
    <w:rsid w:val="00D240C3"/>
    <w:rsid w:val="00D30CF7"/>
    <w:rsid w:val="00D3575C"/>
    <w:rsid w:val="00D41F38"/>
    <w:rsid w:val="00D4200B"/>
    <w:rsid w:val="00D42280"/>
    <w:rsid w:val="00D4410A"/>
    <w:rsid w:val="00D45DB9"/>
    <w:rsid w:val="00D46033"/>
    <w:rsid w:val="00D47971"/>
    <w:rsid w:val="00D54334"/>
    <w:rsid w:val="00D64317"/>
    <w:rsid w:val="00D64AEA"/>
    <w:rsid w:val="00D70D16"/>
    <w:rsid w:val="00D71866"/>
    <w:rsid w:val="00D71C3B"/>
    <w:rsid w:val="00D73AD8"/>
    <w:rsid w:val="00D74016"/>
    <w:rsid w:val="00D75EAD"/>
    <w:rsid w:val="00D76074"/>
    <w:rsid w:val="00D819C1"/>
    <w:rsid w:val="00D843D1"/>
    <w:rsid w:val="00D8470B"/>
    <w:rsid w:val="00D864F0"/>
    <w:rsid w:val="00D900D9"/>
    <w:rsid w:val="00D92EB7"/>
    <w:rsid w:val="00D96992"/>
    <w:rsid w:val="00D97B0C"/>
    <w:rsid w:val="00DA2AC1"/>
    <w:rsid w:val="00DA2CD1"/>
    <w:rsid w:val="00DA69CC"/>
    <w:rsid w:val="00DA74A7"/>
    <w:rsid w:val="00DB033F"/>
    <w:rsid w:val="00DB50B0"/>
    <w:rsid w:val="00DB50F9"/>
    <w:rsid w:val="00DB713E"/>
    <w:rsid w:val="00DC126D"/>
    <w:rsid w:val="00DC418D"/>
    <w:rsid w:val="00DD055F"/>
    <w:rsid w:val="00DD06F4"/>
    <w:rsid w:val="00DD2176"/>
    <w:rsid w:val="00DD3BA8"/>
    <w:rsid w:val="00DD4510"/>
    <w:rsid w:val="00DD7A82"/>
    <w:rsid w:val="00DE1ACC"/>
    <w:rsid w:val="00DE3FF1"/>
    <w:rsid w:val="00DE6416"/>
    <w:rsid w:val="00DF4117"/>
    <w:rsid w:val="00DF6A1A"/>
    <w:rsid w:val="00DF765F"/>
    <w:rsid w:val="00DF7BD0"/>
    <w:rsid w:val="00E01371"/>
    <w:rsid w:val="00E04CF3"/>
    <w:rsid w:val="00E061B1"/>
    <w:rsid w:val="00E062E6"/>
    <w:rsid w:val="00E07317"/>
    <w:rsid w:val="00E0766A"/>
    <w:rsid w:val="00E14F4A"/>
    <w:rsid w:val="00E1504F"/>
    <w:rsid w:val="00E15B1A"/>
    <w:rsid w:val="00E222E2"/>
    <w:rsid w:val="00E25188"/>
    <w:rsid w:val="00E26A45"/>
    <w:rsid w:val="00E30A8D"/>
    <w:rsid w:val="00E32D61"/>
    <w:rsid w:val="00E35A26"/>
    <w:rsid w:val="00E361EA"/>
    <w:rsid w:val="00E37D70"/>
    <w:rsid w:val="00E43832"/>
    <w:rsid w:val="00E43B2A"/>
    <w:rsid w:val="00E45948"/>
    <w:rsid w:val="00E52CCF"/>
    <w:rsid w:val="00E54C0D"/>
    <w:rsid w:val="00E56E45"/>
    <w:rsid w:val="00E57590"/>
    <w:rsid w:val="00E6079B"/>
    <w:rsid w:val="00E60FEF"/>
    <w:rsid w:val="00E62BDB"/>
    <w:rsid w:val="00E75544"/>
    <w:rsid w:val="00E8277B"/>
    <w:rsid w:val="00E86A5F"/>
    <w:rsid w:val="00E872D8"/>
    <w:rsid w:val="00E90616"/>
    <w:rsid w:val="00E92422"/>
    <w:rsid w:val="00EA064C"/>
    <w:rsid w:val="00EA1857"/>
    <w:rsid w:val="00EA2AF3"/>
    <w:rsid w:val="00EB080A"/>
    <w:rsid w:val="00EB48BC"/>
    <w:rsid w:val="00EB7378"/>
    <w:rsid w:val="00EC5C46"/>
    <w:rsid w:val="00EC5C61"/>
    <w:rsid w:val="00ED03E3"/>
    <w:rsid w:val="00ED32E3"/>
    <w:rsid w:val="00ED4473"/>
    <w:rsid w:val="00EE086F"/>
    <w:rsid w:val="00EE3EBE"/>
    <w:rsid w:val="00EF3930"/>
    <w:rsid w:val="00EF6D19"/>
    <w:rsid w:val="00F00072"/>
    <w:rsid w:val="00F01666"/>
    <w:rsid w:val="00F04DFD"/>
    <w:rsid w:val="00F05D30"/>
    <w:rsid w:val="00F06029"/>
    <w:rsid w:val="00F10926"/>
    <w:rsid w:val="00F16354"/>
    <w:rsid w:val="00F169E0"/>
    <w:rsid w:val="00F20917"/>
    <w:rsid w:val="00F20D3A"/>
    <w:rsid w:val="00F21044"/>
    <w:rsid w:val="00F21DF2"/>
    <w:rsid w:val="00F23712"/>
    <w:rsid w:val="00F2783A"/>
    <w:rsid w:val="00F3004A"/>
    <w:rsid w:val="00F3008E"/>
    <w:rsid w:val="00F34327"/>
    <w:rsid w:val="00F35188"/>
    <w:rsid w:val="00F356D5"/>
    <w:rsid w:val="00F35840"/>
    <w:rsid w:val="00F36793"/>
    <w:rsid w:val="00F36EF1"/>
    <w:rsid w:val="00F37EF8"/>
    <w:rsid w:val="00F43863"/>
    <w:rsid w:val="00F47C5F"/>
    <w:rsid w:val="00F52091"/>
    <w:rsid w:val="00F54A48"/>
    <w:rsid w:val="00F54BFD"/>
    <w:rsid w:val="00F60759"/>
    <w:rsid w:val="00F61F8B"/>
    <w:rsid w:val="00F6283F"/>
    <w:rsid w:val="00F677DC"/>
    <w:rsid w:val="00F67DA6"/>
    <w:rsid w:val="00F703DE"/>
    <w:rsid w:val="00F728B7"/>
    <w:rsid w:val="00F72BF5"/>
    <w:rsid w:val="00F73641"/>
    <w:rsid w:val="00F7458A"/>
    <w:rsid w:val="00F8059F"/>
    <w:rsid w:val="00F86E37"/>
    <w:rsid w:val="00F93C91"/>
    <w:rsid w:val="00FA21E5"/>
    <w:rsid w:val="00FA4754"/>
    <w:rsid w:val="00FA70EF"/>
    <w:rsid w:val="00FA7836"/>
    <w:rsid w:val="00FB2F91"/>
    <w:rsid w:val="00FB3554"/>
    <w:rsid w:val="00FB469D"/>
    <w:rsid w:val="00FB65F4"/>
    <w:rsid w:val="00FC0B57"/>
    <w:rsid w:val="00FC70D6"/>
    <w:rsid w:val="00FD3E5A"/>
    <w:rsid w:val="00FD6100"/>
    <w:rsid w:val="00FD68C7"/>
    <w:rsid w:val="00FE086A"/>
    <w:rsid w:val="00FF23FC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8"/>
    <w:qFormat/>
    <w:rsid w:val="00866C49"/>
    <w:pPr>
      <w:spacing w:line="280" w:lineRule="exact"/>
    </w:pPr>
    <w:rPr>
      <w:rFonts w:ascii="Arial" w:eastAsia="Calibri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C49"/>
    <w:pPr>
      <w:keepNext/>
      <w:spacing w:after="120" w:line="240" w:lineRule="auto"/>
      <w:outlineLvl w:val="0"/>
    </w:pPr>
    <w:rPr>
      <w:b/>
      <w:bCs/>
      <w:kern w:val="32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C49"/>
    <w:pPr>
      <w:keepNext/>
      <w:spacing w:before="240" w:after="60" w:line="240" w:lineRule="auto"/>
      <w:outlineLvl w:val="1"/>
    </w:pPr>
    <w:rPr>
      <w:b/>
      <w:bCs/>
      <w:iCs/>
      <w:sz w:val="36"/>
      <w:szCs w:val="40"/>
    </w:rPr>
  </w:style>
  <w:style w:type="paragraph" w:styleId="Heading3">
    <w:name w:val="heading 3"/>
    <w:next w:val="Normal"/>
    <w:link w:val="Heading3Char"/>
    <w:uiPriority w:val="9"/>
    <w:qFormat/>
    <w:rsid w:val="00866C49"/>
    <w:pPr>
      <w:keepNext/>
      <w:tabs>
        <w:tab w:val="right" w:pos="7937"/>
      </w:tabs>
      <w:spacing w:after="120"/>
      <w:outlineLvl w:val="2"/>
    </w:pPr>
    <w:rPr>
      <w:rFonts w:ascii="Arial" w:hAnsi="Arial"/>
      <w:b/>
      <w:bCs/>
      <w:sz w:val="28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49"/>
    <w:rPr>
      <w:rFonts w:ascii="Arial" w:eastAsia="Calibri" w:hAnsi="Arial"/>
      <w:b/>
      <w:bCs/>
      <w:kern w:val="32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C49"/>
    <w:rPr>
      <w:rFonts w:ascii="Arial" w:eastAsia="Calibri" w:hAnsi="Arial"/>
      <w:b/>
      <w:bCs/>
      <w:iCs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66C49"/>
    <w:rPr>
      <w:rFonts w:ascii="Arial" w:hAnsi="Arial"/>
      <w:b/>
      <w:bCs/>
      <w:sz w:val="28"/>
      <w:szCs w:val="36"/>
      <w:lang w:eastAsia="en-US"/>
    </w:rPr>
  </w:style>
  <w:style w:type="paragraph" w:customStyle="1" w:styleId="Bullet">
    <w:name w:val="Bullet"/>
    <w:basedOn w:val="Normal"/>
    <w:link w:val="BulletChar"/>
    <w:qFormat/>
    <w:rsid w:val="00866C49"/>
    <w:pPr>
      <w:numPr>
        <w:numId w:val="1"/>
      </w:numPr>
    </w:pPr>
  </w:style>
  <w:style w:type="character" w:customStyle="1" w:styleId="BulletChar">
    <w:name w:val="Bullet Char"/>
    <w:link w:val="Bullet"/>
    <w:rsid w:val="00866C49"/>
    <w:rPr>
      <w:rFonts w:ascii="Arial" w:eastAsia="Calibri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66C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C49"/>
    <w:pPr>
      <w:spacing w:before="136" w:after="136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rsid w:val="00866C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8"/>
    <w:qFormat/>
    <w:rsid w:val="00866C49"/>
    <w:pPr>
      <w:spacing w:line="280" w:lineRule="exact"/>
    </w:pPr>
    <w:rPr>
      <w:rFonts w:ascii="Arial" w:eastAsia="Calibri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C49"/>
    <w:pPr>
      <w:keepNext/>
      <w:spacing w:after="120" w:line="240" w:lineRule="auto"/>
      <w:outlineLvl w:val="0"/>
    </w:pPr>
    <w:rPr>
      <w:b/>
      <w:bCs/>
      <w:kern w:val="32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C49"/>
    <w:pPr>
      <w:keepNext/>
      <w:spacing w:before="240" w:after="60" w:line="240" w:lineRule="auto"/>
      <w:outlineLvl w:val="1"/>
    </w:pPr>
    <w:rPr>
      <w:b/>
      <w:bCs/>
      <w:iCs/>
      <w:sz w:val="36"/>
      <w:szCs w:val="40"/>
    </w:rPr>
  </w:style>
  <w:style w:type="paragraph" w:styleId="Heading3">
    <w:name w:val="heading 3"/>
    <w:next w:val="Normal"/>
    <w:link w:val="Heading3Char"/>
    <w:uiPriority w:val="9"/>
    <w:qFormat/>
    <w:rsid w:val="00866C49"/>
    <w:pPr>
      <w:keepNext/>
      <w:tabs>
        <w:tab w:val="right" w:pos="7937"/>
      </w:tabs>
      <w:spacing w:after="120"/>
      <w:outlineLvl w:val="2"/>
    </w:pPr>
    <w:rPr>
      <w:rFonts w:ascii="Arial" w:hAnsi="Arial"/>
      <w:b/>
      <w:bCs/>
      <w:sz w:val="28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49"/>
    <w:rPr>
      <w:rFonts w:ascii="Arial" w:eastAsia="Calibri" w:hAnsi="Arial"/>
      <w:b/>
      <w:bCs/>
      <w:kern w:val="32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C49"/>
    <w:rPr>
      <w:rFonts w:ascii="Arial" w:eastAsia="Calibri" w:hAnsi="Arial"/>
      <w:b/>
      <w:bCs/>
      <w:iCs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66C49"/>
    <w:rPr>
      <w:rFonts w:ascii="Arial" w:hAnsi="Arial"/>
      <w:b/>
      <w:bCs/>
      <w:sz w:val="28"/>
      <w:szCs w:val="36"/>
      <w:lang w:eastAsia="en-US"/>
    </w:rPr>
  </w:style>
  <w:style w:type="paragraph" w:customStyle="1" w:styleId="Bullet">
    <w:name w:val="Bullet"/>
    <w:basedOn w:val="Normal"/>
    <w:link w:val="BulletChar"/>
    <w:qFormat/>
    <w:rsid w:val="00866C49"/>
    <w:pPr>
      <w:numPr>
        <w:numId w:val="1"/>
      </w:numPr>
    </w:pPr>
  </w:style>
  <w:style w:type="character" w:customStyle="1" w:styleId="BulletChar">
    <w:name w:val="Bullet Char"/>
    <w:link w:val="Bullet"/>
    <w:rsid w:val="00866C49"/>
    <w:rPr>
      <w:rFonts w:ascii="Arial" w:eastAsia="Calibri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66C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C49"/>
    <w:pPr>
      <w:spacing w:before="136" w:after="136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rsid w:val="00866C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90476D83</Template>
  <TotalTime>15</TotalTime>
  <Pages>12</Pages>
  <Words>1606</Words>
  <Characters>8428</Characters>
  <Application>Microsoft Office Word</Application>
  <DocSecurity>4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10014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Liversedge</dc:creator>
  <cp:lastModifiedBy>gw09JarvisScott</cp:lastModifiedBy>
  <cp:revision>2</cp:revision>
  <dcterms:created xsi:type="dcterms:W3CDTF">2016-09-30T11:20:00Z</dcterms:created>
  <dcterms:modified xsi:type="dcterms:W3CDTF">2016-09-30T11:20:00Z</dcterms:modified>
</cp:coreProperties>
</file>